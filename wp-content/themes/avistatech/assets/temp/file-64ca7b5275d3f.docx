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A0DD06B" w14:textId="77777777" w:rsidTr="00DC7C3A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AF0033A" w14:textId="77777777" w:rsidR="00692703" w:rsidRPr="00CF1A49" w:rsidRDefault="00415644" w:rsidP="00913946">
            <w:pPr>
              <w:pStyle w:val="Title"/>
            </w:pPr>
            <w:r>
              <w:t>Giovanna andrade</w:t>
            </w:r>
            <w:r w:rsidR="00692703" w:rsidRPr="00CF1A49">
              <w:t xml:space="preserve"> </w:t>
            </w:r>
          </w:p>
          <w:p w14:paraId="64B8C0EE" w14:textId="565F8DFA" w:rsidR="00692703" w:rsidRPr="00CF1A49" w:rsidRDefault="00415644" w:rsidP="00913946">
            <w:pPr>
              <w:pStyle w:val="ContactInfo"/>
              <w:contextualSpacing w:val="0"/>
            </w:pPr>
            <w:r>
              <w:t xml:space="preserve">10015 Linda LN Apt. 1E| Des Plaines, IL 60016 </w:t>
            </w:r>
            <w:r w:rsidR="00F9551D">
              <w:t>|</w:t>
            </w:r>
            <w:r w:rsidR="00F9551D" w:rsidRPr="00CF1A49">
              <w:t xml:space="preserve"> 312.776.5968</w:t>
            </w:r>
          </w:p>
          <w:p w14:paraId="1ECE43DA" w14:textId="77777777" w:rsidR="00692703" w:rsidRPr="00CF1A49" w:rsidRDefault="00E44196" w:rsidP="00415644">
            <w:pPr>
              <w:pStyle w:val="ContactInfoEmphasis"/>
              <w:contextualSpacing w:val="0"/>
            </w:pPr>
            <w:r>
              <w:t>g</w:t>
            </w:r>
            <w:r w:rsidR="00415644">
              <w:t>iovanna.andrade1985@gmail.com</w:t>
            </w:r>
            <w:r w:rsidR="00692703" w:rsidRPr="00CF1A49">
              <w:t xml:space="preserve"> </w:t>
            </w:r>
          </w:p>
        </w:tc>
      </w:tr>
      <w:tr w:rsidR="009571D8" w:rsidRPr="00CF1A49" w14:paraId="7A2AA40D" w14:textId="77777777" w:rsidTr="00DC7C3A">
        <w:trPr>
          <w:jc w:val="center"/>
        </w:trPr>
        <w:tc>
          <w:tcPr>
            <w:tcW w:w="9360" w:type="dxa"/>
            <w:tcMar>
              <w:top w:w="432" w:type="dxa"/>
            </w:tcMar>
          </w:tcPr>
          <w:p w14:paraId="2F018AFD" w14:textId="77777777" w:rsidR="00E44196" w:rsidRPr="00E44196" w:rsidRDefault="00E44196" w:rsidP="00E4419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E44196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SKILLS</w:t>
            </w:r>
          </w:p>
          <w:p w14:paraId="693DD7E3" w14:textId="77777777" w:rsidR="00415644" w:rsidRPr="00BA0698" w:rsidRDefault="00415644" w:rsidP="0041564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1564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Help desk or support experience</w:t>
            </w:r>
          </w:p>
          <w:p w14:paraId="0490005A" w14:textId="77777777" w:rsidR="00E44196" w:rsidRPr="00BA0698" w:rsidRDefault="00E44196" w:rsidP="00E44196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Installing new technologies and teaching end users how to operate them</w:t>
            </w:r>
          </w:p>
          <w:p w14:paraId="236A2ADA" w14:textId="77777777" w:rsidR="00E44196" w:rsidRPr="00BA0698" w:rsidRDefault="00E44196" w:rsidP="00E44196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Providing remote technical support via internet or phone</w:t>
            </w:r>
          </w:p>
          <w:p w14:paraId="3AFAC2D7" w14:textId="77777777" w:rsidR="00E44196" w:rsidRPr="00BA0698" w:rsidRDefault="00E44196" w:rsidP="00E44196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Backing up and restoring files</w:t>
            </w:r>
          </w:p>
          <w:p w14:paraId="41117D2F" w14:textId="77777777" w:rsidR="00E44196" w:rsidRPr="00415644" w:rsidRDefault="00E44196" w:rsidP="00E44196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Maintaining operating systems by repairing hardware and configuring software</w:t>
            </w:r>
          </w:p>
          <w:p w14:paraId="56FC4E10" w14:textId="77777777" w:rsidR="00415644" w:rsidRPr="00BA0698" w:rsidRDefault="00415644" w:rsidP="0041564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1564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Increased job responsibilities</w:t>
            </w:r>
          </w:p>
          <w:p w14:paraId="284B9B6C" w14:textId="77777777" w:rsidR="00E44196" w:rsidRPr="00BA0698" w:rsidRDefault="00E44196" w:rsidP="00E4419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Ability to work in a deadline-driven environment and meet company guidelines for productivity and quality</w:t>
            </w:r>
          </w:p>
          <w:p w14:paraId="77964F61" w14:textId="77777777" w:rsidR="00E44196" w:rsidRPr="00BA0698" w:rsidRDefault="00E44196" w:rsidP="00E4419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Quality of work</w:t>
            </w:r>
          </w:p>
          <w:p w14:paraId="5C703193" w14:textId="77777777" w:rsidR="00E44196" w:rsidRPr="00BA0698" w:rsidRDefault="00E44196" w:rsidP="00E44196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Customer service skills</w:t>
            </w:r>
          </w:p>
          <w:p w14:paraId="572ABFA0" w14:textId="77777777" w:rsidR="00415644" w:rsidRPr="00BA0698" w:rsidRDefault="00415644" w:rsidP="00E441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Communicates in a clear and concise manner to ensure exemplary customer service</w:t>
            </w:r>
          </w:p>
          <w:p w14:paraId="1E063432" w14:textId="77777777" w:rsidR="00E44196" w:rsidRPr="00BA0698" w:rsidRDefault="00E44196" w:rsidP="00E441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Microsoft Office Applications / MS Excel | MS Word | MS PowerPoint | MS Outlook | Typing Speed: 40 WPM</w:t>
            </w:r>
          </w:p>
          <w:p w14:paraId="6F0D182F" w14:textId="77777777" w:rsidR="00415644" w:rsidRPr="00BA0698" w:rsidRDefault="00E44196" w:rsidP="00E441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Bilingual – Fluent in English and Spanish </w:t>
            </w:r>
          </w:p>
          <w:p w14:paraId="6465C1DA" w14:textId="77777777" w:rsidR="00E44196" w:rsidRPr="00DC7C3A" w:rsidRDefault="00E44196" w:rsidP="00E44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CAAEEC" w14:textId="77777777" w:rsidR="00E44196" w:rsidRPr="00DC7C3A" w:rsidRDefault="00E44196" w:rsidP="00E44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A56EB3" w14:textId="77777777" w:rsidR="00E44196" w:rsidRPr="00DC7C3A" w:rsidRDefault="00E44196" w:rsidP="00E441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7C3A">
              <w:rPr>
                <w:rFonts w:ascii="Times New Roman" w:hAnsi="Times New Roman" w:cs="Times New Roman"/>
                <w:b/>
                <w:sz w:val="28"/>
                <w:szCs w:val="28"/>
              </w:rPr>
              <w:t>KEY QUALIFICATIONS</w:t>
            </w:r>
          </w:p>
          <w:p w14:paraId="55949022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Active Directory </w:t>
            </w:r>
          </w:p>
          <w:p w14:paraId="3F6A50A7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System Access Management </w:t>
            </w:r>
          </w:p>
          <w:p w14:paraId="6CA4EA83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EPIC EMR</w:t>
            </w:r>
          </w:p>
          <w:p w14:paraId="0DC5873F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Athena EMR</w:t>
            </w:r>
          </w:p>
          <w:p w14:paraId="6DE245D7" w14:textId="77777777" w:rsidR="00E44196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ServiceNow</w:t>
            </w:r>
          </w:p>
          <w:p w14:paraId="1C9E2DA9" w14:textId="77777777" w:rsidR="00BA0698" w:rsidRDefault="00BA0698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Azure</w:t>
            </w:r>
          </w:p>
          <w:p w14:paraId="7B4A7D3D" w14:textId="77777777" w:rsidR="00BA0698" w:rsidRPr="00BA0698" w:rsidRDefault="00BA0698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CyberArk </w:t>
            </w:r>
          </w:p>
          <w:p w14:paraId="73B38CFC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Medical Billing </w:t>
            </w:r>
          </w:p>
          <w:p w14:paraId="4A349B41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Accounts Receivable </w:t>
            </w:r>
          </w:p>
          <w:p w14:paraId="5F34E241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Collections </w:t>
            </w:r>
          </w:p>
          <w:p w14:paraId="0AD8C90F" w14:textId="77777777" w:rsidR="00DC7C3A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DC7C3A"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lectronic Health Records (EHR) </w:t>
            </w:r>
          </w:p>
          <w:p w14:paraId="39A5F813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Electronic Medical Records (EMR</w:t>
            </w:r>
          </w:p>
          <w:p w14:paraId="2F2AD083" w14:textId="77777777" w:rsidR="00DC7C3A" w:rsidRPr="00BA0698" w:rsidRDefault="00DC7C3A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Workers Compensation </w:t>
            </w:r>
          </w:p>
          <w:p w14:paraId="188E02BD" w14:textId="77777777" w:rsidR="00DC7C3A" w:rsidRPr="00BA0698" w:rsidRDefault="00DC7C3A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Medical Office Procedures </w:t>
            </w:r>
          </w:p>
          <w:p w14:paraId="1B0BDBA3" w14:textId="77777777" w:rsidR="00DC7C3A" w:rsidRPr="00BA0698" w:rsidRDefault="00DC7C3A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Insurance Verification</w:t>
            </w:r>
          </w:p>
          <w:p w14:paraId="30F5C0ED" w14:textId="77777777" w:rsidR="00DC7C3A" w:rsidRPr="00BA0698" w:rsidRDefault="00DC7C3A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Insurance Claim Processing </w:t>
            </w:r>
          </w:p>
          <w:p w14:paraId="5EF70D3A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Front Office Operations </w:t>
            </w:r>
          </w:p>
          <w:p w14:paraId="46C34EB3" w14:textId="77777777" w:rsidR="00DC7C3A" w:rsidRPr="00BA0698" w:rsidRDefault="00DC7C3A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Medical Terminology </w:t>
            </w:r>
          </w:p>
          <w:p w14:paraId="4DAF00B1" w14:textId="77777777" w:rsidR="00DC7C3A" w:rsidRPr="00BA0698" w:rsidRDefault="00DC7C3A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Anatomy &amp; Physiology </w:t>
            </w:r>
          </w:p>
          <w:p w14:paraId="4DBA7412" w14:textId="77777777" w:rsidR="00E44196" w:rsidRPr="00BA0698" w:rsidRDefault="00E44196" w:rsidP="00DC7C3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Medical Coding (ICD-10-CM, HCPCS, CPT)</w:t>
            </w:r>
          </w:p>
          <w:p w14:paraId="0503B45A" w14:textId="77777777" w:rsidR="00E44196" w:rsidRPr="00E44196" w:rsidRDefault="00E44196" w:rsidP="00E44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E4923D" w14:textId="77777777" w:rsidR="004E01EB" w:rsidRPr="00CF1A49" w:rsidRDefault="00BC22C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AC6E53603B04F3DA6599E5C67C27207"/>
          </w:placeholder>
          <w:temporary/>
          <w:showingPlcHdr/>
          <w15:appearance w15:val="hidden"/>
        </w:sdtPr>
        <w:sdtEndPr/>
        <w:sdtContent>
          <w:r w:rsidR="004E01EB" w:rsidRPr="00DC7C3A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2B24F1E" w14:textId="77777777" w:rsidTr="00D66A52">
        <w:tc>
          <w:tcPr>
            <w:tcW w:w="9355" w:type="dxa"/>
          </w:tcPr>
          <w:p w14:paraId="6BCB1064" w14:textId="77777777" w:rsidR="00DC7C3A" w:rsidRPr="00BA0698" w:rsidRDefault="00DC7C3A" w:rsidP="00DC7C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Northwestern Medicine – Chicago, IL</w:t>
            </w: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ab/>
              <w:t>02/2019 – Present</w:t>
            </w:r>
          </w:p>
          <w:p w14:paraId="6840AB2F" w14:textId="77777777" w:rsidR="00DC7C3A" w:rsidRPr="00BA0698" w:rsidRDefault="00DC7C3A" w:rsidP="00DC7C3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b/>
                <w:sz w:val="18"/>
                <w:szCs w:val="18"/>
              </w:rPr>
              <w:t>Service Desk Analyst Associate</w:t>
            </w:r>
          </w:p>
          <w:p w14:paraId="13F428C8" w14:textId="77777777" w:rsidR="00DC7C3A" w:rsidRPr="00BA0698" w:rsidRDefault="00DC7C3A" w:rsidP="00DC7C3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CD3A0E" w14:textId="77777777" w:rsidR="00DC7C3A" w:rsidRPr="00BA0698" w:rsidRDefault="00DC7C3A" w:rsidP="00DC7C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Answer inbound phone calls and assist hospital employees with troubleshooting hardware and software</w:t>
            </w:r>
          </w:p>
          <w:p w14:paraId="1438E3CF" w14:textId="77777777" w:rsidR="00DC7C3A" w:rsidRPr="00BA0698" w:rsidRDefault="00DC7C3A" w:rsidP="00DC7C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On a daily we receive more than 100 calls per day </w:t>
            </w:r>
          </w:p>
          <w:p w14:paraId="658842EE" w14:textId="77777777" w:rsidR="00DC7C3A" w:rsidRPr="00BA0698" w:rsidRDefault="00DC7C3A" w:rsidP="00DC7C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 xml:space="preserve">Analyze issues and come up with solutions </w:t>
            </w:r>
          </w:p>
          <w:p w14:paraId="377C9049" w14:textId="77777777" w:rsidR="00DC7C3A" w:rsidRPr="00BA0698" w:rsidRDefault="00DC7C3A" w:rsidP="00DC7C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Preform tier 1 resolution of client issues.</w:t>
            </w:r>
          </w:p>
          <w:p w14:paraId="40B8029B" w14:textId="77777777" w:rsidR="00DC7C3A" w:rsidRPr="00BA0698" w:rsidRDefault="00DC7C3A" w:rsidP="00DC7C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Reimage machines and set up printers</w:t>
            </w:r>
          </w:p>
          <w:p w14:paraId="6E48D616" w14:textId="77777777" w:rsidR="00DC7C3A" w:rsidRPr="00BA0698" w:rsidRDefault="00DC7C3A" w:rsidP="00DC7C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0698">
              <w:rPr>
                <w:rFonts w:ascii="Times New Roman" w:hAnsi="Times New Roman" w:cs="Times New Roman"/>
                <w:sz w:val="18"/>
                <w:szCs w:val="18"/>
              </w:rPr>
              <w:t>Project 1 I assisted with domain consolidation/migration</w:t>
            </w:r>
          </w:p>
          <w:p w14:paraId="7B4A0BC4" w14:textId="77777777" w:rsidR="001E3120" w:rsidRPr="00DC7C3A" w:rsidRDefault="00DC7C3A" w:rsidP="00DC7C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C7C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EPIC Link User project I worked on an Identity Access initiative to reconcile our EPIC Care Link client base with their EMR records</w:t>
            </w:r>
          </w:p>
        </w:tc>
      </w:tr>
      <w:tr w:rsidR="00F61DF9" w:rsidRPr="00994FA3" w14:paraId="79CDE5EB" w14:textId="77777777" w:rsidTr="00F61DF9">
        <w:tc>
          <w:tcPr>
            <w:tcW w:w="9355" w:type="dxa"/>
            <w:tcMar>
              <w:top w:w="216" w:type="dxa"/>
            </w:tcMar>
          </w:tcPr>
          <w:p w14:paraId="6D9227E8" w14:textId="77777777" w:rsidR="00994FA3" w:rsidRPr="00994FA3" w:rsidRDefault="00994FA3" w:rsidP="00994FA3">
            <w:pPr>
              <w:rPr>
                <w:rFonts w:ascii="Times New Roman" w:eastAsiaTheme="majorEastAsia" w:hAnsi="Times New Roman" w:cs="Times New Roman"/>
                <w:caps/>
                <w:sz w:val="20"/>
                <w:szCs w:val="20"/>
              </w:rPr>
            </w:pPr>
            <w:r w:rsidRPr="00994FA3">
              <w:rPr>
                <w:rFonts w:ascii="Times New Roman" w:eastAsiaTheme="majorEastAsia" w:hAnsi="Times New Roman" w:cs="Times New Roman"/>
                <w:caps/>
                <w:sz w:val="20"/>
                <w:szCs w:val="20"/>
              </w:rPr>
              <w:lastRenderedPageBreak/>
              <w:t>Apex Systems INC. | Northwestern Medicine – Chicago  01/2018 – 05/2018</w:t>
            </w:r>
          </w:p>
          <w:p w14:paraId="1B11F2B5" w14:textId="77777777" w:rsidR="00994FA3" w:rsidRPr="00994FA3" w:rsidRDefault="00994FA3" w:rsidP="00994FA3">
            <w:pPr>
              <w:rPr>
                <w:rFonts w:ascii="Times New Roman" w:eastAsiaTheme="majorEastAsia" w:hAnsi="Times New Roman" w:cs="Times New Roman"/>
                <w:b/>
                <w:caps/>
                <w:sz w:val="20"/>
                <w:szCs w:val="20"/>
              </w:rPr>
            </w:pPr>
            <w:r w:rsidRPr="00994FA3">
              <w:rPr>
                <w:rFonts w:ascii="Times New Roman" w:eastAsiaTheme="majorEastAsia" w:hAnsi="Times New Roman" w:cs="Times New Roman"/>
                <w:b/>
                <w:caps/>
                <w:sz w:val="20"/>
                <w:szCs w:val="20"/>
              </w:rPr>
              <w:t xml:space="preserve">Help Desk Technician           </w:t>
            </w:r>
          </w:p>
          <w:p w14:paraId="1A98D44F" w14:textId="77777777" w:rsidR="00994FA3" w:rsidRPr="00994FA3" w:rsidRDefault="00994FA3" w:rsidP="00994FA3">
            <w:pPr>
              <w:rPr>
                <w:rFonts w:ascii="Times New Roman" w:eastAsiaTheme="majorEastAsia" w:hAnsi="Times New Roman" w:cs="Times New Roman"/>
                <w:b/>
                <w:caps/>
                <w:sz w:val="20"/>
                <w:szCs w:val="20"/>
              </w:rPr>
            </w:pPr>
          </w:p>
          <w:p w14:paraId="7415AA45" w14:textId="77777777" w:rsidR="00994FA3" w:rsidRPr="00BA0698" w:rsidRDefault="00994FA3" w:rsidP="00994FA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Provided technical assistance for incoming inquiries and issues related to computer systems, software, and hardware</w:t>
            </w:r>
          </w:p>
          <w:p w14:paraId="7E321585" w14:textId="77777777" w:rsidR="00994FA3" w:rsidRPr="00BA0698" w:rsidRDefault="00994FA3" w:rsidP="00994FA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Responded to inquiries either in person or over the phone and trained computer users </w:t>
            </w:r>
          </w:p>
          <w:p w14:paraId="62708447" w14:textId="77777777" w:rsidR="00994FA3" w:rsidRPr="00BA0698" w:rsidRDefault="00994FA3" w:rsidP="00994FA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Offered technical support for any aspect of the information systems department, including computer hardware, operating systems, applications, and networks</w:t>
            </w:r>
          </w:p>
          <w:p w14:paraId="118F8677" w14:textId="77777777" w:rsidR="00994FA3" w:rsidRPr="00BA0698" w:rsidRDefault="00994FA3" w:rsidP="00994FA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Utilized ticketing system </w:t>
            </w:r>
            <w:proofErr w:type="spellStart"/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ServiceNOW</w:t>
            </w:r>
            <w:proofErr w:type="spellEnd"/>
          </w:p>
          <w:p w14:paraId="4A264192" w14:textId="77777777" w:rsidR="00994FA3" w:rsidRPr="00BA0698" w:rsidRDefault="00994FA3" w:rsidP="00994FA3">
            <w:pPr>
              <w:pStyle w:val="ListParagraph"/>
              <w:ind w:left="108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</w:p>
          <w:p w14:paraId="38AE5CAD" w14:textId="77777777" w:rsidR="00994FA3" w:rsidRPr="00994FA3" w:rsidRDefault="00994FA3" w:rsidP="00994FA3">
            <w:pPr>
              <w:pStyle w:val="ListParagraph"/>
              <w:ind w:left="108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14:paraId="14261C23" w14:textId="77777777" w:rsidR="00994FA3" w:rsidRPr="00994FA3" w:rsidRDefault="00994FA3" w:rsidP="00994FA3">
            <w:p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994FA3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PCC Community Wellness Center at Steinmetz – Chicago, IL</w:t>
            </w:r>
            <w:r w:rsidRPr="00994FA3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ab/>
              <w:t xml:space="preserve"> 11/2016 – 10/2017</w:t>
            </w:r>
          </w:p>
          <w:p w14:paraId="1512228A" w14:textId="77777777" w:rsidR="00994FA3" w:rsidRPr="00994FA3" w:rsidRDefault="00994FA3" w:rsidP="00994FA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94FA3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Patient Care Representative</w:t>
            </w:r>
          </w:p>
          <w:p w14:paraId="73C3C7F8" w14:textId="77777777" w:rsidR="00994FA3" w:rsidRPr="00994FA3" w:rsidRDefault="00994FA3" w:rsidP="00994FA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  <w:p w14:paraId="38DB6C01" w14:textId="77777777" w:rsidR="00994FA3" w:rsidRPr="00BA0698" w:rsidRDefault="00994FA3" w:rsidP="00994FA3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Accurately called and assisted with patient codes</w:t>
            </w:r>
          </w:p>
          <w:p w14:paraId="54CB4664" w14:textId="77777777" w:rsidR="00994FA3" w:rsidRPr="00BA0698" w:rsidRDefault="00994FA3" w:rsidP="00994FA3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Verified patient information, updated medical charts, and maintained HIPAA compliance</w:t>
            </w:r>
          </w:p>
          <w:p w14:paraId="155856FA" w14:textId="77777777" w:rsidR="00994FA3" w:rsidRPr="00BA0698" w:rsidRDefault="00994FA3" w:rsidP="00994FA3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Utilized Athena to register patients, scheduled appointments, verified insurance, and posted payments</w:t>
            </w:r>
          </w:p>
          <w:p w14:paraId="790D76D4" w14:textId="77777777" w:rsidR="00994FA3" w:rsidRPr="00BA0698" w:rsidRDefault="00994FA3" w:rsidP="00994FA3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Answered calls and provided information</w:t>
            </w:r>
          </w:p>
          <w:p w14:paraId="1494A432" w14:textId="77777777" w:rsidR="00994FA3" w:rsidRPr="00BA0698" w:rsidRDefault="00994FA3" w:rsidP="00994FA3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Confirmed patient’s insurance and billing information with insurance companies and referred patients to financial counselors as needed</w:t>
            </w:r>
          </w:p>
          <w:p w14:paraId="256BCB56" w14:textId="77777777" w:rsidR="00994FA3" w:rsidRPr="00BA0698" w:rsidRDefault="00994FA3" w:rsidP="00994FA3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</w:p>
          <w:p w14:paraId="33646C6C" w14:textId="77777777" w:rsidR="00994FA3" w:rsidRPr="00994FA3" w:rsidRDefault="00994FA3" w:rsidP="00994FA3">
            <w:p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994FA3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Stay-at-Ho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me Parent – Chicago, IL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ab/>
            </w:r>
            <w:r w:rsidRPr="00994FA3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06/2014 – 11/2016 </w:t>
            </w:r>
          </w:p>
          <w:p w14:paraId="2EA03E55" w14:textId="77777777" w:rsidR="00994FA3" w:rsidRDefault="00994FA3" w:rsidP="00994FA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94FA3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Homemaker</w:t>
            </w:r>
          </w:p>
          <w:p w14:paraId="54840736" w14:textId="77777777" w:rsidR="00994FA3" w:rsidRPr="00994FA3" w:rsidRDefault="00994FA3" w:rsidP="00994FA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  <w:p w14:paraId="681595A1" w14:textId="77777777" w:rsidR="00994FA3" w:rsidRPr="00BA0698" w:rsidRDefault="00994FA3" w:rsidP="00994FA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Ensured household duties were completed and managed household budget</w:t>
            </w:r>
          </w:p>
          <w:p w14:paraId="1F1A3AB9" w14:textId="77777777" w:rsidR="00994FA3" w:rsidRPr="00BA0698" w:rsidRDefault="00994FA3" w:rsidP="00994FA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Maintained the family household and family budget.</w:t>
            </w:r>
          </w:p>
          <w:p w14:paraId="4C4BA100" w14:textId="77777777" w:rsidR="00994FA3" w:rsidRPr="00BA0698" w:rsidRDefault="00994FA3" w:rsidP="00994FA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Coordinated multiple schedules for medical care, meals, and social activities</w:t>
            </w:r>
          </w:p>
          <w:p w14:paraId="0C6C5605" w14:textId="77777777" w:rsidR="00994FA3" w:rsidRPr="00BA0698" w:rsidRDefault="00994FA3" w:rsidP="00994FA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Remained deadline-oriented and reliable while adjusting priorities and managing time wisely</w:t>
            </w:r>
          </w:p>
          <w:p w14:paraId="332CA933" w14:textId="77777777" w:rsidR="00994FA3" w:rsidRPr="00BA0698" w:rsidRDefault="00994FA3" w:rsidP="00994FA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Responded to numerous situations that required improvisation and ingenuity</w:t>
            </w:r>
          </w:p>
          <w:p w14:paraId="5363E9E2" w14:textId="77777777" w:rsidR="00994FA3" w:rsidRPr="00BA0698" w:rsidRDefault="00994FA3" w:rsidP="00994FA3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</w:p>
          <w:p w14:paraId="3B107392" w14:textId="2657C0D4" w:rsidR="00994FA3" w:rsidRPr="00BA0698" w:rsidRDefault="00994FA3" w:rsidP="00994FA3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My daughter was such a character when she was a toddler. She always wanted to be on the tablet or phone looking at cooking, baking and make up tutorials. </w:t>
            </w:r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I taught her at a very young age how to use the tablet and phone so if she needed to call </w:t>
            </w:r>
            <w:proofErr w:type="gramStart"/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me</w:t>
            </w:r>
            <w:proofErr w:type="gramEnd"/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 she could. Now that she is </w:t>
            </w:r>
            <w:proofErr w:type="gramStart"/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7</w:t>
            </w:r>
            <w:proofErr w:type="gramEnd"/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 she stated that she wanted to work on computers like</w:t>
            </w:r>
            <w:r w:rsidR="00E85FBF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 me</w:t>
            </w:r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. </w:t>
            </w:r>
            <w:r w:rsidR="004800E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S</w:t>
            </w:r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he </w:t>
            </w:r>
            <w:r w:rsidR="004800E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stated that she </w:t>
            </w:r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wanted to be an IT professional like her mom. </w:t>
            </w:r>
            <w:proofErr w:type="gramStart"/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So</w:t>
            </w:r>
            <w:proofErr w:type="gramEnd"/>
            <w:r w:rsidR="00BA0698"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 on our free time I show her videos on YouTube and read articles to her about IT related subjects. </w:t>
            </w:r>
          </w:p>
          <w:p w14:paraId="012E742C" w14:textId="77777777" w:rsidR="00BA0698" w:rsidRPr="00BA0698" w:rsidRDefault="00BA0698" w:rsidP="00994FA3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</w:p>
          <w:p w14:paraId="6E2B5E13" w14:textId="77777777" w:rsidR="00BA0698" w:rsidRPr="00BA0698" w:rsidRDefault="00BA0698" w:rsidP="00BA0698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Mac Mall – Huntington Beach, CA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ab/>
            </w: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10/2011 – 06/2014</w:t>
            </w:r>
          </w:p>
          <w:p w14:paraId="10C4F18C" w14:textId="77777777" w:rsidR="00BA0698" w:rsidRDefault="00BA0698" w:rsidP="00BA0698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BA0698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Sales Associate / Cashier / Customer Service</w:t>
            </w:r>
          </w:p>
          <w:p w14:paraId="6E73436D" w14:textId="77777777" w:rsidR="00BA0698" w:rsidRPr="00BA0698" w:rsidRDefault="00BA0698" w:rsidP="00BA0698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  <w:p w14:paraId="56EE95F2" w14:textId="77777777" w:rsidR="00BA0698" w:rsidRPr="00BA0698" w:rsidRDefault="00BA0698" w:rsidP="00BA0698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Sold computer software and memorized components of computers</w:t>
            </w:r>
          </w:p>
          <w:p w14:paraId="19FB4DBE" w14:textId="77777777" w:rsidR="00BA0698" w:rsidRPr="00BA0698" w:rsidRDefault="00BA0698" w:rsidP="00BA0698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Provided technical assistance and outstanding customer service with the </w:t>
            </w:r>
            <w:proofErr w:type="gramStart"/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point of sale</w:t>
            </w:r>
            <w:proofErr w:type="gramEnd"/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 system</w:t>
            </w:r>
            <w:r w:rsidRPr="00BA0698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.</w:t>
            </w:r>
          </w:p>
          <w:p w14:paraId="58E229EB" w14:textId="77777777" w:rsidR="00BA0698" w:rsidRPr="00994FA3" w:rsidRDefault="00BA0698" w:rsidP="00994FA3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14:paraId="776F098A" w14:textId="77777777" w:rsidR="00F61DF9" w:rsidRPr="00994FA3" w:rsidRDefault="00F61DF9" w:rsidP="00994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sdt>
      <w:sdtPr>
        <w:rPr>
          <w:rFonts w:ascii="Times New Roman" w:hAnsi="Times New Roman" w:cs="Times New Roman"/>
          <w:sz w:val="20"/>
          <w:szCs w:val="20"/>
        </w:rPr>
        <w:alias w:val="Education:"/>
        <w:tag w:val="Education:"/>
        <w:id w:val="-1908763273"/>
        <w:placeholder>
          <w:docPart w:val="AF00487E212640AE97CE95A785E89DA5"/>
        </w:placeholder>
        <w:temporary/>
        <w:showingPlcHdr/>
        <w15:appearance w15:val="hidden"/>
      </w:sdtPr>
      <w:sdtEndPr/>
      <w:sdtContent>
        <w:p w14:paraId="6AFA7310" w14:textId="77777777" w:rsidR="00DA59AA" w:rsidRPr="00994FA3" w:rsidRDefault="00DA59AA" w:rsidP="0097790C">
          <w:pPr>
            <w:pStyle w:val="Heading1"/>
            <w:rPr>
              <w:rFonts w:ascii="Times New Roman" w:hAnsi="Times New Roman" w:cs="Times New Roman"/>
              <w:sz w:val="20"/>
              <w:szCs w:val="20"/>
            </w:rPr>
          </w:pPr>
          <w:r w:rsidRPr="00994FA3">
            <w:rPr>
              <w:rFonts w:ascii="Times New Roman" w:hAnsi="Times New Roman" w:cs="Times New Roman"/>
              <w:sz w:val="20"/>
              <w:szCs w:val="2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A0698" w:rsidRPr="00CF1A49" w14:paraId="66D6F7EE" w14:textId="77777777" w:rsidTr="00BA0698">
        <w:tc>
          <w:tcPr>
            <w:tcW w:w="9290" w:type="dxa"/>
          </w:tcPr>
          <w:p w14:paraId="251D0F0C" w14:textId="77777777" w:rsidR="00BA0698" w:rsidRPr="00A11BB9" w:rsidRDefault="00BA0698" w:rsidP="00BA0698">
            <w:pPr>
              <w:jc w:val="center"/>
              <w:rPr>
                <w:rFonts w:ascii="Perpetua" w:hAnsi="Perpetua" w:cs="Calibri Light"/>
                <w:b/>
              </w:rPr>
            </w:pPr>
            <w:r w:rsidRPr="00A11BB9">
              <w:rPr>
                <w:rFonts w:ascii="Perpetua" w:hAnsi="Perpetua" w:cs="Calibri Light"/>
                <w:b/>
              </w:rPr>
              <w:t xml:space="preserve">Ultimate Medical Academy </w:t>
            </w:r>
            <w:r w:rsidRPr="00A11BB9">
              <w:rPr>
                <w:rFonts w:ascii="Times New Roman" w:hAnsi="Times New Roman"/>
                <w:b/>
              </w:rPr>
              <w:t>│</w:t>
            </w:r>
            <w:r w:rsidRPr="00A11BB9">
              <w:rPr>
                <w:rFonts w:ascii="Perpetua" w:hAnsi="Perpetua" w:cs="Calibri Light"/>
                <w:b/>
              </w:rPr>
              <w:t xml:space="preserve"> Associate of Science Degree – Medical Billing and Coding, 2020</w:t>
            </w:r>
          </w:p>
        </w:tc>
      </w:tr>
      <w:tr w:rsidR="00BA0698" w:rsidRPr="00CF1A49" w14:paraId="6C3F5576" w14:textId="77777777" w:rsidTr="00BA0698">
        <w:tc>
          <w:tcPr>
            <w:tcW w:w="9290" w:type="dxa"/>
            <w:tcMar>
              <w:top w:w="216" w:type="dxa"/>
            </w:tcMar>
          </w:tcPr>
          <w:p w14:paraId="5FF2449E" w14:textId="77777777" w:rsidR="00BA0698" w:rsidRPr="00A11BB9" w:rsidRDefault="00BA0698" w:rsidP="00BA0698">
            <w:pPr>
              <w:jc w:val="center"/>
              <w:rPr>
                <w:bCs/>
                <w:i/>
                <w:iCs/>
              </w:rPr>
            </w:pPr>
            <w:r w:rsidRPr="00A11BB9">
              <w:rPr>
                <w:rFonts w:ascii="Perpetua" w:hAnsi="Perpetua" w:cs="Calibri Light"/>
                <w:bCs/>
                <w:i/>
                <w:iCs/>
              </w:rPr>
              <w:t xml:space="preserve">Ultimate Medical Academy </w:t>
            </w:r>
            <w:r w:rsidRPr="00A11BB9">
              <w:rPr>
                <w:rFonts w:ascii="Times New Roman" w:hAnsi="Times New Roman"/>
                <w:bCs/>
                <w:i/>
                <w:iCs/>
              </w:rPr>
              <w:t>│</w:t>
            </w:r>
            <w:r w:rsidRPr="00A11BB9">
              <w:rPr>
                <w:rFonts w:ascii="Perpetua" w:hAnsi="Perpetua" w:cs="Calibri Light"/>
                <w:bCs/>
                <w:i/>
                <w:iCs/>
              </w:rPr>
              <w:t xml:space="preserve"> HIPAA Essentials for Healthcare Professionals Certificate</w:t>
            </w:r>
          </w:p>
        </w:tc>
      </w:tr>
    </w:tbl>
    <w:p w14:paraId="54BE7791" w14:textId="77777777" w:rsidR="00B51D1B" w:rsidRPr="006E1507" w:rsidRDefault="00B51D1B" w:rsidP="00DC7C3A">
      <w:pPr>
        <w:pStyle w:val="Heading1"/>
      </w:pPr>
    </w:p>
    <w:sectPr w:rsidR="00B51D1B" w:rsidRPr="006E1507" w:rsidSect="005A1B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3BA2" w14:textId="77777777" w:rsidR="00415644" w:rsidRDefault="00415644" w:rsidP="0068194B">
      <w:r>
        <w:separator/>
      </w:r>
    </w:p>
    <w:p w14:paraId="142D7F82" w14:textId="77777777" w:rsidR="00415644" w:rsidRDefault="00415644"/>
    <w:p w14:paraId="308166E9" w14:textId="77777777" w:rsidR="00415644" w:rsidRDefault="00415644"/>
  </w:endnote>
  <w:endnote w:type="continuationSeparator" w:id="0">
    <w:p w14:paraId="45D2A642" w14:textId="77777777" w:rsidR="00415644" w:rsidRDefault="00415644" w:rsidP="0068194B">
      <w:r>
        <w:continuationSeparator/>
      </w:r>
    </w:p>
    <w:p w14:paraId="3D411D80" w14:textId="77777777" w:rsidR="00415644" w:rsidRDefault="00415644"/>
    <w:p w14:paraId="06158415" w14:textId="77777777" w:rsidR="00415644" w:rsidRDefault="00415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0AD6" w14:textId="77777777" w:rsidR="00BA0698" w:rsidRDefault="00BA0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2F835" w14:textId="185356AD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0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9C82C" w14:textId="77777777" w:rsidR="00BA0698" w:rsidRDefault="00BA0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FC25" w14:textId="77777777" w:rsidR="00415644" w:rsidRDefault="00415644" w:rsidP="0068194B">
      <w:r>
        <w:separator/>
      </w:r>
    </w:p>
    <w:p w14:paraId="509123D2" w14:textId="77777777" w:rsidR="00415644" w:rsidRDefault="00415644"/>
    <w:p w14:paraId="6B1801A2" w14:textId="77777777" w:rsidR="00415644" w:rsidRDefault="00415644"/>
  </w:footnote>
  <w:footnote w:type="continuationSeparator" w:id="0">
    <w:p w14:paraId="0B8EB7DF" w14:textId="77777777" w:rsidR="00415644" w:rsidRDefault="00415644" w:rsidP="0068194B">
      <w:r>
        <w:continuationSeparator/>
      </w:r>
    </w:p>
    <w:p w14:paraId="7D309CB5" w14:textId="77777777" w:rsidR="00415644" w:rsidRDefault="00415644"/>
    <w:p w14:paraId="4CF8BC85" w14:textId="77777777" w:rsidR="00415644" w:rsidRDefault="004156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AE88" w14:textId="77777777" w:rsidR="00BA0698" w:rsidRDefault="00BA0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266B" w14:textId="77777777" w:rsidR="00BA0698" w:rsidRDefault="00BA0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61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4ED3" wp14:editId="1730AAA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A33C6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C12236"/>
    <w:multiLevelType w:val="hybridMultilevel"/>
    <w:tmpl w:val="785A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B390E"/>
    <w:multiLevelType w:val="hybridMultilevel"/>
    <w:tmpl w:val="0B922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E904FA"/>
    <w:multiLevelType w:val="multilevel"/>
    <w:tmpl w:val="4A6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C36FF3"/>
    <w:multiLevelType w:val="multilevel"/>
    <w:tmpl w:val="4A6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13914"/>
    <w:multiLevelType w:val="multilevel"/>
    <w:tmpl w:val="4A6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347A48"/>
    <w:multiLevelType w:val="multilevel"/>
    <w:tmpl w:val="010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EA4A04"/>
    <w:multiLevelType w:val="hybridMultilevel"/>
    <w:tmpl w:val="70469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F6126C"/>
    <w:multiLevelType w:val="hybridMultilevel"/>
    <w:tmpl w:val="F926D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02233B5"/>
    <w:multiLevelType w:val="hybridMultilevel"/>
    <w:tmpl w:val="433E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155D3"/>
    <w:multiLevelType w:val="hybridMultilevel"/>
    <w:tmpl w:val="8FB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42BAE"/>
    <w:multiLevelType w:val="hybridMultilevel"/>
    <w:tmpl w:val="20BC173A"/>
    <w:lvl w:ilvl="0" w:tplc="9292757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129EB"/>
    <w:multiLevelType w:val="multilevel"/>
    <w:tmpl w:val="4A6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D3516C"/>
    <w:multiLevelType w:val="hybridMultilevel"/>
    <w:tmpl w:val="D276B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51B4038"/>
    <w:multiLevelType w:val="multilevel"/>
    <w:tmpl w:val="4A6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C838C5"/>
    <w:multiLevelType w:val="hybridMultilevel"/>
    <w:tmpl w:val="5E36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62B04"/>
    <w:multiLevelType w:val="hybridMultilevel"/>
    <w:tmpl w:val="C3448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3258B5"/>
    <w:multiLevelType w:val="hybridMultilevel"/>
    <w:tmpl w:val="DFAEB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7439A"/>
    <w:multiLevelType w:val="multilevel"/>
    <w:tmpl w:val="4A6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EC0FDB"/>
    <w:multiLevelType w:val="multilevel"/>
    <w:tmpl w:val="D4D0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CC2EA9"/>
    <w:multiLevelType w:val="hybridMultilevel"/>
    <w:tmpl w:val="7F66F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9"/>
  </w:num>
  <w:num w:numId="8">
    <w:abstractNumId w:val="2"/>
  </w:num>
  <w:num w:numId="9">
    <w:abstractNumId w:val="2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31"/>
  </w:num>
  <w:num w:numId="15">
    <w:abstractNumId w:val="30"/>
  </w:num>
  <w:num w:numId="16">
    <w:abstractNumId w:val="14"/>
  </w:num>
  <w:num w:numId="17">
    <w:abstractNumId w:val="16"/>
  </w:num>
  <w:num w:numId="18">
    <w:abstractNumId w:val="29"/>
  </w:num>
  <w:num w:numId="19">
    <w:abstractNumId w:val="13"/>
  </w:num>
  <w:num w:numId="20">
    <w:abstractNumId w:val="15"/>
  </w:num>
  <w:num w:numId="21">
    <w:abstractNumId w:val="23"/>
  </w:num>
  <w:num w:numId="22">
    <w:abstractNumId w:val="26"/>
  </w:num>
  <w:num w:numId="23">
    <w:abstractNumId w:val="32"/>
  </w:num>
  <w:num w:numId="24">
    <w:abstractNumId w:val="20"/>
  </w:num>
  <w:num w:numId="25">
    <w:abstractNumId w:val="17"/>
  </w:num>
  <w:num w:numId="26">
    <w:abstractNumId w:val="21"/>
  </w:num>
  <w:num w:numId="27">
    <w:abstractNumId w:val="22"/>
  </w:num>
  <w:num w:numId="28">
    <w:abstractNumId w:val="28"/>
  </w:num>
  <w:num w:numId="29">
    <w:abstractNumId w:val="10"/>
  </w:num>
  <w:num w:numId="30">
    <w:abstractNumId w:val="11"/>
  </w:num>
  <w:num w:numId="31">
    <w:abstractNumId w:val="27"/>
  </w:num>
  <w:num w:numId="32">
    <w:abstractNumId w:val="2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4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5644"/>
    <w:rsid w:val="00416B25"/>
    <w:rsid w:val="00420592"/>
    <w:rsid w:val="004319E0"/>
    <w:rsid w:val="00437E8C"/>
    <w:rsid w:val="00440225"/>
    <w:rsid w:val="004726BC"/>
    <w:rsid w:val="00474105"/>
    <w:rsid w:val="004800E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4FA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698"/>
    <w:rsid w:val="00BA1546"/>
    <w:rsid w:val="00BB4E51"/>
    <w:rsid w:val="00BC22C8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C3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4196"/>
    <w:rsid w:val="00E5632B"/>
    <w:rsid w:val="00E70240"/>
    <w:rsid w:val="00E71E6B"/>
    <w:rsid w:val="00E81CC5"/>
    <w:rsid w:val="00E85A87"/>
    <w:rsid w:val="00E85B4A"/>
    <w:rsid w:val="00E85FBF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551D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CFF323"/>
  <w15:chartTrackingRefBased/>
  <w15:docId w15:val="{AE6CA6EE-2068-4423-BA0A-63DCBED8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20625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C6E53603B04F3DA6599E5C67C27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1CD6E-93E6-48FB-842D-7B0024FFBAA1}"/>
      </w:docPartPr>
      <w:docPartBody>
        <w:p w:rsidR="00FD413B" w:rsidRDefault="00FD413B">
          <w:pPr>
            <w:pStyle w:val="BAC6E53603B04F3DA6599E5C67C27207"/>
          </w:pPr>
          <w:r w:rsidRPr="00CF1A49">
            <w:t>Experience</w:t>
          </w:r>
        </w:p>
      </w:docPartBody>
    </w:docPart>
    <w:docPart>
      <w:docPartPr>
        <w:name w:val="AF00487E212640AE97CE95A785E89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712B-1A30-447F-A064-6CC76D7F7F35}"/>
      </w:docPartPr>
      <w:docPartBody>
        <w:p w:rsidR="00FD413B" w:rsidRDefault="00FD413B">
          <w:pPr>
            <w:pStyle w:val="AF00487E212640AE97CE95A785E89DA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3B"/>
    <w:rsid w:val="00F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AC6E53603B04F3DA6599E5C67C27207">
    <w:name w:val="BAC6E53603B04F3DA6599E5C67C2720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F00487E212640AE97CE95A785E89DA5">
    <w:name w:val="AF00487E212640AE97CE95A785E89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9414174131D428F18DBC104499EAE" ma:contentTypeVersion="14" ma:contentTypeDescription="Create a new document." ma:contentTypeScope="" ma:versionID="d23f807141dad583b0f1c7742a589bea">
  <xsd:schema xmlns:xsd="http://www.w3.org/2001/XMLSchema" xmlns:xs="http://www.w3.org/2001/XMLSchema" xmlns:p="http://schemas.microsoft.com/office/2006/metadata/properties" xmlns:ns3="af194814-1745-4491-b24f-5f6aacb7eedd" xmlns:ns4="52500a56-1a95-4897-84ed-6a5a91343208" targetNamespace="http://schemas.microsoft.com/office/2006/metadata/properties" ma:root="true" ma:fieldsID="6b2feef407f55e74a6ccc584e591ee63" ns3:_="" ns4:_="">
    <xsd:import namespace="af194814-1745-4491-b24f-5f6aacb7eedd"/>
    <xsd:import namespace="52500a56-1a95-4897-84ed-6a5a91343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94814-1745-4491-b24f-5f6aacb7e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00a56-1a95-4897-84ed-6a5a91343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8AFE5-E871-4BAB-92C6-01A80F9A3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94814-1745-4491-b24f-5f6aacb7eedd"/>
    <ds:schemaRef ds:uri="52500a56-1a95-4897-84ed-6a5a91343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9C159A-FF1E-414B-A82A-A4270B78F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7877A-5BBF-4E4D-949A-34565140010C}">
  <ds:schemaRefs>
    <ds:schemaRef ds:uri="52500a56-1a95-4897-84ed-6a5a91343208"/>
    <ds:schemaRef ds:uri="http://schemas.microsoft.com/office/infopath/2007/PartnerControls"/>
    <ds:schemaRef ds:uri="http://purl.org/dc/terms/"/>
    <ds:schemaRef ds:uri="http://schemas.microsoft.com/office/2006/documentManagement/types"/>
    <ds:schemaRef ds:uri="af194814-1745-4491-b24f-5f6aacb7eedd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Giovanna</dc:creator>
  <cp:keywords/>
  <dc:description/>
  <cp:lastModifiedBy>Andrade, Giovanna</cp:lastModifiedBy>
  <cp:revision>2</cp:revision>
  <dcterms:created xsi:type="dcterms:W3CDTF">2022-12-15T17:08:00Z</dcterms:created>
  <dcterms:modified xsi:type="dcterms:W3CDTF">2022-12-15T17:08:00Z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0x0101008669414174131D428F18DBC104499EAE</vt:lpwstr>
  </property>
</Properties>
</file>
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90"/>
        <w:gridCol w:w="6822"/>
      </w:tblGrid>
      <w:tr w:rsidR="002C2CDD" w:rsidRPr="00CF10F7" w14:paraId="55D8D46B" w14:textId="77777777" w:rsidTr="00CF10F7">
        <w:tc>
          <w:tcPr>
            <w:tcW w:w="3690" w:type="dxa"/>
            <w:tcMar>
              <w:top w:w="504" w:type="dxa"/>
              <w:right w:w="720" w:type="dxa"/>
            </w:tcMar>
          </w:tcPr>
          <w:p w14:paraId="6345DC41" w14:textId="77777777" w:rsidR="00523479" w:rsidRPr="00CF10F7" w:rsidRDefault="00E02DCD" w:rsidP="00523479">
            <w:pPr>
              <w:pStyle w:val="Initials"/>
              <w:rPr>
                <w:rFonts w:ascii="Times New Roman" w:hAnsi="Times New Roman" w:cs="Times New Roman"/>
              </w:rPr>
            </w:pPr>
            <w:r w:rsidRPr="00CF10F7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65F0101" wp14:editId="65B65DC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C9DCB39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rFonts w:ascii="Times New Roman" w:hAnsi="Times New Roman" w:cs="Times New Roman"/>
                  <w:sz w:val="96"/>
                  <w:szCs w:val="96"/>
                </w:rPr>
                <w:alias w:val="Initials:"/>
                <w:tag w:val="Initials:"/>
                <w:id w:val="-606576828"/>
                <w:placeholder>
                  <w:docPart w:val="09E072FE1D86A041B3F2FB103AA2F8FA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CF10F7" w:rsidRPr="00CF10F7">
                  <w:rPr>
                    <w:rFonts w:ascii="Times New Roman" w:hAnsi="Times New Roman" w:cs="Times New Roman"/>
                    <w:sz w:val="96"/>
                    <w:szCs w:val="96"/>
                  </w:rPr>
                  <w:t>RM</w:t>
                </w:r>
              </w:sdtContent>
            </w:sdt>
          </w:p>
          <w:p w14:paraId="0A1FA7F2" w14:textId="77777777" w:rsidR="00A50939" w:rsidRPr="00CF10F7" w:rsidRDefault="000C4CC3" w:rsidP="007569C1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Objective:"/>
                <w:tag w:val="Objective:"/>
                <w:id w:val="319159961"/>
                <w:placeholder>
                  <w:docPart w:val="6FCC8A730E39934EB7B1B72F6D93163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CF10F7">
                  <w:rPr>
                    <w:rFonts w:ascii="Times New Roman" w:hAnsi="Times New Roman" w:cs="Times New Roman"/>
                    <w:sz w:val="28"/>
                    <w:szCs w:val="28"/>
                  </w:rPr>
                  <w:t>Objective</w:t>
                </w:r>
              </w:sdtContent>
            </w:sdt>
          </w:p>
          <w:p w14:paraId="7B7AABD4" w14:textId="77777777" w:rsidR="002C2CDD" w:rsidRPr="00CF10F7" w:rsidRDefault="00CF10F7" w:rsidP="00CF10F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CF10F7">
              <w:rPr>
                <w:rFonts w:ascii="Times New Roman" w:eastAsia="Times New Roman" w:hAnsi="Times New Roman" w:cs="Times New Roman"/>
              </w:rPr>
              <w:t>Software Test Engineer with over 6 years of experience in the Software Industry for Testing, Project Planning, and Implementation.</w:t>
            </w:r>
          </w:p>
          <w:p w14:paraId="2C1ED7B5" w14:textId="77777777" w:rsidR="00CF10F7" w:rsidRPr="00CF10F7" w:rsidRDefault="00CF10F7" w:rsidP="00CF10F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CF10F7">
              <w:rPr>
                <w:rFonts w:ascii="Times New Roman" w:eastAsia="Times New Roman" w:hAnsi="Times New Roman" w:cs="Times New Roman"/>
              </w:rPr>
              <w:t>Extensive domain experience in Banking, FinTech, Wealth Management, Health Care, Data Analytics, Business Intelligence (BI), and E-Commerce applications.</w:t>
            </w:r>
          </w:p>
          <w:p w14:paraId="3645FF9D" w14:textId="77777777" w:rsidR="00CF10F7" w:rsidRPr="00CF10F7" w:rsidRDefault="00CF10F7" w:rsidP="007569C1">
            <w:pPr>
              <w:rPr>
                <w:rFonts w:ascii="Times New Roman" w:hAnsi="Times New Roman" w:cs="Times New Roman"/>
              </w:rPr>
            </w:pPr>
          </w:p>
          <w:p w14:paraId="366C011A" w14:textId="77777777" w:rsidR="002C2CDD" w:rsidRPr="00CF10F7" w:rsidRDefault="000C4CC3" w:rsidP="007569C1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Skills:"/>
                <w:tag w:val="Skills:"/>
                <w:id w:val="1490835561"/>
                <w:placeholder>
                  <w:docPart w:val="9FA1025B36D76F4E87AF75F7C639BCF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F10F7">
                  <w:rPr>
                    <w:rFonts w:ascii="Times New Roman" w:hAnsi="Times New Roman" w:cs="Times New Roman"/>
                    <w:sz w:val="28"/>
                    <w:szCs w:val="28"/>
                  </w:rPr>
                  <w:t>Skills</w:t>
                </w:r>
              </w:sdtContent>
            </w:sdt>
          </w:p>
          <w:p w14:paraId="68731ED4" w14:textId="77777777" w:rsidR="00CF10F7" w:rsidRPr="00CF10F7" w:rsidRDefault="00CF10F7" w:rsidP="00741125">
            <w:pPr>
              <w:rPr>
                <w:rFonts w:ascii="Times New Roman" w:hAnsi="Times New Roman" w:cs="Times New Roman"/>
              </w:rPr>
            </w:pPr>
          </w:p>
          <w:p w14:paraId="2372A9CC" w14:textId="77777777" w:rsidR="00741125" w:rsidRPr="00CF10F7" w:rsidRDefault="00CF10F7" w:rsidP="00CF10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F10F7">
              <w:rPr>
                <w:rFonts w:ascii="Times New Roman" w:hAnsi="Times New Roman" w:cs="Times New Roman"/>
              </w:rPr>
              <w:t>MS Word, Excel, PowerPoint</w:t>
            </w:r>
          </w:p>
          <w:p w14:paraId="00E8B77A" w14:textId="77777777" w:rsidR="00CF10F7" w:rsidRDefault="00CF10F7" w:rsidP="00CF10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F10F7">
              <w:rPr>
                <w:rFonts w:ascii="Times New Roman" w:hAnsi="Times New Roman" w:cs="Times New Roman"/>
              </w:rPr>
              <w:t>SQL, Java, Jenkins</w:t>
            </w:r>
            <w:r>
              <w:rPr>
                <w:rFonts w:ascii="Times New Roman" w:hAnsi="Times New Roman" w:cs="Times New Roman"/>
              </w:rPr>
              <w:t xml:space="preserve"> CICD</w:t>
            </w:r>
            <w:r w:rsidRPr="00CF10F7">
              <w:rPr>
                <w:rFonts w:ascii="Times New Roman" w:hAnsi="Times New Roman" w:cs="Times New Roman"/>
              </w:rPr>
              <w:t>, AEM</w:t>
            </w:r>
            <w:r>
              <w:rPr>
                <w:rFonts w:ascii="Times New Roman" w:hAnsi="Times New Roman" w:cs="Times New Roman"/>
              </w:rPr>
              <w:t>, Maven, LoadRunner</w:t>
            </w:r>
          </w:p>
          <w:p w14:paraId="7AD377EB" w14:textId="77777777" w:rsidR="00CF10F7" w:rsidRDefault="00CF10F7" w:rsidP="00CF10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AWS, Salesforce cloud platforms</w:t>
            </w:r>
          </w:p>
          <w:p w14:paraId="1DAC5FD8" w14:textId="77777777" w:rsidR="00CF10F7" w:rsidRPr="00CF10F7" w:rsidRDefault="00CF10F7" w:rsidP="00CF10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TestNG, Cucumber BDD, Postman, Appium, POM, Selenium WebDriver</w:t>
            </w:r>
          </w:p>
          <w:p w14:paraId="78E5AF04" w14:textId="41073B03" w:rsidR="00CF10F7" w:rsidRDefault="00CF10F7" w:rsidP="00CF10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F10F7">
              <w:rPr>
                <w:rFonts w:ascii="Times New Roman" w:hAnsi="Times New Roman" w:cs="Times New Roman"/>
              </w:rPr>
              <w:t>SDLC, Agile, Scrum, Waterfall</w:t>
            </w:r>
          </w:p>
          <w:p w14:paraId="4D6FBCC1" w14:textId="728A66D0" w:rsidR="003D3073" w:rsidRPr="00CF10F7" w:rsidRDefault="003D3073" w:rsidP="00CF10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Deployment, Release Manager</w:t>
            </w:r>
          </w:p>
          <w:p w14:paraId="1E782C95" w14:textId="77777777" w:rsidR="00CF10F7" w:rsidRPr="00CF10F7" w:rsidRDefault="00CF10F7" w:rsidP="00CF10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F10F7">
              <w:rPr>
                <w:rFonts w:ascii="Times New Roman" w:hAnsi="Times New Roman" w:cs="Times New Roman"/>
              </w:rPr>
              <w:t>Jira, Confluence</w:t>
            </w:r>
          </w:p>
          <w:p w14:paraId="03531AFC" w14:textId="77777777" w:rsidR="00CF10F7" w:rsidRPr="00CF10F7" w:rsidRDefault="00CF10F7" w:rsidP="00CF10F7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63EFAA2" w14:textId="77777777" w:rsidR="00CF10F7" w:rsidRPr="00CF10F7" w:rsidRDefault="00CF10F7" w:rsidP="00CF10F7">
            <w:pPr>
              <w:pStyle w:val="ListParagrap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682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822"/>
            </w:tblGrid>
            <w:tr w:rsidR="00C612DA" w:rsidRPr="00CF10F7" w14:paraId="3148A6BF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5921DE76" w14:textId="5B2419F2" w:rsidR="00C612DA" w:rsidRPr="00CF10F7" w:rsidRDefault="000C4CC3" w:rsidP="00C612DA">
                  <w:pPr>
                    <w:pStyle w:val="Heading1"/>
                    <w:outlineLvl w:val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alias w:val="Your Name:"/>
                      <w:tag w:val="Your Name:"/>
                      <w:id w:val="1982421306"/>
                      <w:placeholder>
                        <w:docPart w:val="E95BE711E82D2B4C9EA7AAA76DEA4E5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F10F7" w:rsidRPr="00CF10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Roshni M</w:t>
                      </w:r>
                    </w:sdtContent>
                  </w:sdt>
                </w:p>
                <w:p w14:paraId="03603BE6" w14:textId="77777777" w:rsidR="00DE3E3D" w:rsidRDefault="000C4CC3" w:rsidP="00E02DCD">
                  <w:pPr>
                    <w:pStyle w:val="Heading2"/>
                    <w:outlineLvl w:val="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8621C4DA7CF52D489A9B68ACB8743F4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F10F7" w:rsidRPr="00CF10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Quality Assurance Engineer</w:t>
                      </w:r>
                    </w:sdtContent>
                  </w:sdt>
                  <w:r w:rsidR="00E02DCD" w:rsidRPr="00CF10F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|</w:t>
                  </w:r>
                </w:p>
                <w:p w14:paraId="1DE690AB" w14:textId="77777777" w:rsidR="00C612DA" w:rsidRPr="00CF10F7" w:rsidRDefault="00E02DCD" w:rsidP="00E02DCD">
                  <w:pPr>
                    <w:pStyle w:val="Heading2"/>
                    <w:outlineLvl w:val="1"/>
                    <w:rPr>
                      <w:rFonts w:ascii="Times New Roman" w:hAnsi="Times New Roman" w:cs="Times New Roman"/>
                    </w:rPr>
                  </w:pPr>
                  <w:r w:rsidRPr="00CF10F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8FEDA145B4EC5B4B81DEF47872F7EB1B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F10F7" w:rsidRPr="00CF10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843-539-6943|roshnisonalim@gmail.com</w:t>
                      </w:r>
                    </w:sdtContent>
                  </w:sdt>
                </w:p>
              </w:tc>
            </w:tr>
          </w:tbl>
          <w:p w14:paraId="4B31B0D2" w14:textId="77777777" w:rsidR="002C2CDD" w:rsidRPr="00CF10F7" w:rsidRDefault="000C4CC3" w:rsidP="007569C1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xperience:"/>
                <w:tag w:val="Experience:"/>
                <w:id w:val="1217937480"/>
                <w:placeholder>
                  <w:docPart w:val="DD286087980703438C0AABCC328FCFA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F10F7">
                  <w:rPr>
                    <w:rFonts w:ascii="Times New Roman" w:hAnsi="Times New Roman" w:cs="Times New Roman"/>
                    <w:sz w:val="28"/>
                    <w:szCs w:val="28"/>
                  </w:rPr>
                  <w:t>Experience</w:t>
                </w:r>
              </w:sdtContent>
            </w:sdt>
          </w:p>
          <w:p w14:paraId="4C595469" w14:textId="77777777" w:rsidR="002C2CDD" w:rsidRPr="000B223A" w:rsidRDefault="00CF10F7" w:rsidP="007569C1">
            <w:pPr>
              <w:pStyle w:val="Heading4"/>
              <w:rPr>
                <w:rFonts w:ascii="Times New Roman" w:hAnsi="Times New Roman" w:cs="Times New Roman"/>
                <w:b/>
                <w:bCs/>
                <w:i/>
                <w:iCs w:val="0"/>
              </w:rPr>
            </w:pPr>
            <w:r w:rsidRPr="00CF10F7">
              <w:rPr>
                <w:rFonts w:ascii="Times New Roman" w:hAnsi="Times New Roman" w:cs="Times New Roman"/>
                <w:b/>
                <w:bCs/>
              </w:rPr>
              <w:t>QA Automation Engineer</w:t>
            </w:r>
            <w:r w:rsidR="002C2CDD" w:rsidRPr="00CF10F7">
              <w:rPr>
                <w:rFonts w:ascii="Times New Roman" w:hAnsi="Times New Roman" w:cs="Times New Roman"/>
                <w:b/>
                <w:bCs/>
              </w:rPr>
              <w:t xml:space="preserve"> • </w:t>
            </w:r>
            <w:r w:rsidRPr="000B223A">
              <w:rPr>
                <w:rFonts w:ascii="Times New Roman" w:hAnsi="Times New Roman" w:cs="Times New Roman"/>
                <w:b/>
                <w:bCs/>
                <w:u w:val="single"/>
              </w:rPr>
              <w:t>Altruist</w:t>
            </w:r>
            <w:r w:rsidR="002C2CDD" w:rsidRPr="00CF10F7">
              <w:rPr>
                <w:rFonts w:ascii="Times New Roman" w:hAnsi="Times New Roman" w:cs="Times New Roman"/>
                <w:b/>
                <w:bCs/>
              </w:rPr>
              <w:t xml:space="preserve"> • </w:t>
            </w:r>
            <w:r w:rsidRPr="000B223A">
              <w:rPr>
                <w:rFonts w:ascii="Times New Roman" w:hAnsi="Times New Roman" w:cs="Times New Roman"/>
                <w:b/>
                <w:bCs/>
                <w:i/>
                <w:iCs w:val="0"/>
              </w:rPr>
              <w:t>September 2021- April 2022</w:t>
            </w:r>
          </w:p>
          <w:p w14:paraId="1A081E1B" w14:textId="77777777" w:rsidR="00CF10F7" w:rsidRPr="00CF10F7" w:rsidRDefault="00CF10F7" w:rsidP="00CF10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12" w:lineRule="auto"/>
              <w:ind w:right="-3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F10F7">
              <w:rPr>
                <w:rFonts w:ascii="Times New Roman" w:eastAsia="Times New Roman" w:hAnsi="Times New Roman" w:cs="Times New Roman"/>
                <w:color w:val="000000" w:themeColor="text1"/>
              </w:rPr>
              <w:t>Worked on Automation Testing and Functional Testing of the financial advisor platform.</w:t>
            </w:r>
          </w:p>
          <w:p w14:paraId="4477C31B" w14:textId="77777777" w:rsidR="00CF10F7" w:rsidRPr="00CF10F7" w:rsidRDefault="00CF10F7" w:rsidP="00CF10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-3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F10F7">
              <w:rPr>
                <w:rFonts w:ascii="Times New Roman" w:eastAsia="Times New Roman" w:hAnsi="Times New Roman" w:cs="Times New Roman"/>
                <w:color w:val="000000" w:themeColor="text1"/>
              </w:rPr>
              <w:t>Engaged with the QA team to identify the bugs and report them using Jira.</w:t>
            </w:r>
          </w:p>
          <w:p w14:paraId="4184BFB8" w14:textId="77777777" w:rsidR="00CF10F7" w:rsidRPr="00CF10F7" w:rsidRDefault="00CF10F7" w:rsidP="00CF10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-3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F10F7">
              <w:rPr>
                <w:rFonts w:ascii="Times New Roman" w:eastAsia="Times New Roman" w:hAnsi="Times New Roman" w:cs="Times New Roman"/>
                <w:color w:val="000000" w:themeColor="text1"/>
              </w:rPr>
              <w:t>Performed API testing, and validations of data using Postgres and snowflake.</w:t>
            </w:r>
          </w:p>
          <w:p w14:paraId="1CBBD8AD" w14:textId="77777777" w:rsidR="002C2CDD" w:rsidRPr="00CF10F7" w:rsidRDefault="002C2CDD" w:rsidP="007569C1">
            <w:pPr>
              <w:rPr>
                <w:rFonts w:ascii="Times New Roman" w:hAnsi="Times New Roman" w:cs="Times New Roman"/>
              </w:rPr>
            </w:pPr>
          </w:p>
          <w:p w14:paraId="6D742EB9" w14:textId="77777777" w:rsidR="002C2CDD" w:rsidRPr="00CF10F7" w:rsidRDefault="00CF10F7" w:rsidP="007569C1">
            <w:pPr>
              <w:pStyle w:val="Heading4"/>
              <w:rPr>
                <w:rFonts w:ascii="Times New Roman" w:hAnsi="Times New Roman" w:cs="Times New Roman"/>
                <w:b/>
                <w:bCs/>
              </w:rPr>
            </w:pPr>
            <w:r w:rsidRPr="00CF10F7">
              <w:rPr>
                <w:rFonts w:ascii="Times New Roman" w:hAnsi="Times New Roman" w:cs="Times New Roman"/>
                <w:b/>
                <w:bCs/>
              </w:rPr>
              <w:t>QA Engineer</w:t>
            </w:r>
            <w:r w:rsidR="002C2CDD" w:rsidRPr="00CF10F7">
              <w:rPr>
                <w:rFonts w:ascii="Times New Roman" w:hAnsi="Times New Roman" w:cs="Times New Roman"/>
                <w:b/>
                <w:bCs/>
              </w:rPr>
              <w:t xml:space="preserve"> • </w:t>
            </w:r>
            <w:r w:rsidRPr="000B223A">
              <w:rPr>
                <w:rFonts w:ascii="Times New Roman" w:hAnsi="Times New Roman" w:cs="Times New Roman"/>
                <w:b/>
                <w:bCs/>
                <w:u w:val="single"/>
              </w:rPr>
              <w:t>Envestnet</w:t>
            </w:r>
            <w:r w:rsidR="002C2CDD" w:rsidRPr="00CF10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C2CDD" w:rsidRPr="000B223A">
              <w:rPr>
                <w:rFonts w:ascii="Times New Roman" w:hAnsi="Times New Roman" w:cs="Times New Roman"/>
                <w:b/>
                <w:bCs/>
                <w:i/>
                <w:iCs w:val="0"/>
              </w:rPr>
              <w:t xml:space="preserve">• </w:t>
            </w:r>
            <w:r w:rsidRPr="000B223A">
              <w:rPr>
                <w:rFonts w:ascii="Times New Roman" w:hAnsi="Times New Roman" w:cs="Times New Roman"/>
                <w:b/>
                <w:bCs/>
                <w:i/>
                <w:iCs w:val="0"/>
              </w:rPr>
              <w:t>April 2021- September 2021</w:t>
            </w:r>
          </w:p>
          <w:p w14:paraId="1D317329" w14:textId="77777777" w:rsidR="00CF10F7" w:rsidRPr="00CF10F7" w:rsidRDefault="00CF10F7" w:rsidP="007569C1">
            <w:pPr>
              <w:pStyle w:val="Heading4"/>
              <w:rPr>
                <w:rFonts w:ascii="Times New Roman" w:hAnsi="Times New Roman" w:cs="Times New Roman"/>
              </w:rPr>
            </w:pPr>
          </w:p>
          <w:p w14:paraId="0D1B9A6E" w14:textId="77777777" w:rsidR="00CF10F7" w:rsidRPr="00CF10F7" w:rsidRDefault="00CF10F7" w:rsidP="00CF10F7">
            <w:pPr>
              <w:widowControl w:val="0"/>
              <w:numPr>
                <w:ilvl w:val="0"/>
                <w:numId w:val="5"/>
              </w:numPr>
              <w:spacing w:line="240" w:lineRule="auto"/>
              <w:ind w:right="60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F10F7">
              <w:rPr>
                <w:rFonts w:ascii="Times New Roman" w:eastAsia="Times New Roman" w:hAnsi="Times New Roman" w:cs="Times New Roman"/>
                <w:color w:val="000000" w:themeColor="text1"/>
              </w:rPr>
              <w:t>Created &amp; Executed automated selenium scripts using JAVA &amp; TestNG framework for daily regression testing on our platform.</w:t>
            </w:r>
          </w:p>
          <w:p w14:paraId="770019B7" w14:textId="77777777" w:rsidR="00CF10F7" w:rsidRPr="000B223A" w:rsidRDefault="00CF10F7" w:rsidP="00CF10F7">
            <w:pPr>
              <w:pStyle w:val="Heading4"/>
              <w:rPr>
                <w:rFonts w:ascii="Times New Roman" w:hAnsi="Times New Roman" w:cs="Times New Roman"/>
                <w:b/>
                <w:bCs/>
                <w:i/>
                <w:iCs w:val="0"/>
              </w:rPr>
            </w:pPr>
            <w:r w:rsidRPr="00CF10F7">
              <w:rPr>
                <w:rFonts w:ascii="Times New Roman" w:hAnsi="Times New Roman" w:cs="Times New Roman"/>
                <w:b/>
                <w:bCs/>
              </w:rPr>
              <w:t xml:space="preserve">QA Engineer • </w:t>
            </w:r>
            <w:r w:rsidRPr="000B223A">
              <w:rPr>
                <w:rFonts w:ascii="Times New Roman" w:hAnsi="Times New Roman" w:cs="Times New Roman"/>
                <w:b/>
                <w:bCs/>
                <w:u w:val="single"/>
              </w:rPr>
              <w:t>Harvest Saving &amp; Wealth Technologies</w:t>
            </w:r>
            <w:r w:rsidRPr="00CF10F7">
              <w:rPr>
                <w:rFonts w:ascii="Times New Roman" w:hAnsi="Times New Roman" w:cs="Times New Roman"/>
                <w:b/>
                <w:bCs/>
              </w:rPr>
              <w:t xml:space="preserve"> (Acquired by Envestnet) </w:t>
            </w:r>
            <w:r w:rsidRPr="000B223A">
              <w:rPr>
                <w:rFonts w:ascii="Times New Roman" w:hAnsi="Times New Roman" w:cs="Times New Roman"/>
                <w:b/>
                <w:bCs/>
                <w:i/>
                <w:iCs w:val="0"/>
              </w:rPr>
              <w:t>• July 2019- April 2021</w:t>
            </w:r>
          </w:p>
          <w:p w14:paraId="59E784AE" w14:textId="77777777" w:rsidR="00CF10F7" w:rsidRPr="00CF10F7" w:rsidRDefault="00CF10F7" w:rsidP="00CF10F7">
            <w:pPr>
              <w:pStyle w:val="Heading4"/>
              <w:rPr>
                <w:rFonts w:ascii="Times New Roman" w:hAnsi="Times New Roman" w:cs="Times New Roman"/>
              </w:rPr>
            </w:pPr>
          </w:p>
          <w:p w14:paraId="21D9E326" w14:textId="77777777" w:rsidR="00CF10F7" w:rsidRPr="00CF10F7" w:rsidRDefault="00CF10F7" w:rsidP="00CF10F7">
            <w:pPr>
              <w:widowControl w:val="0"/>
              <w:numPr>
                <w:ilvl w:val="0"/>
                <w:numId w:val="5"/>
              </w:numPr>
              <w:spacing w:line="240" w:lineRule="auto"/>
              <w:ind w:right="60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F10F7">
              <w:rPr>
                <w:rFonts w:ascii="Times New Roman" w:eastAsia="Times New Roman" w:hAnsi="Times New Roman" w:cs="Times New Roman"/>
                <w:color w:val="000000" w:themeColor="text1"/>
              </w:rPr>
              <w:t>Managed QA testing Efforts &amp; Involved with product, design &amp; development teams to facilitate project planning and execution.</w:t>
            </w:r>
          </w:p>
          <w:p w14:paraId="3EEBFDC6" w14:textId="77777777" w:rsidR="00CF10F7" w:rsidRPr="000B223A" w:rsidRDefault="00CF10F7" w:rsidP="00CF10F7">
            <w:pPr>
              <w:pStyle w:val="Heading4"/>
              <w:rPr>
                <w:rFonts w:ascii="Times New Roman" w:hAnsi="Times New Roman" w:cs="Times New Roman"/>
                <w:b/>
                <w:bCs/>
                <w:i/>
                <w:iCs w:val="0"/>
              </w:rPr>
            </w:pPr>
            <w:r w:rsidRPr="00CF10F7">
              <w:rPr>
                <w:rFonts w:ascii="Times New Roman" w:hAnsi="Times New Roman" w:cs="Times New Roman"/>
                <w:b/>
                <w:bCs/>
              </w:rPr>
              <w:t xml:space="preserve">QA Associate • </w:t>
            </w:r>
            <w:r w:rsidRPr="000B223A">
              <w:rPr>
                <w:rFonts w:ascii="Times New Roman" w:hAnsi="Times New Roman" w:cs="Times New Roman"/>
                <w:b/>
                <w:bCs/>
                <w:u w:val="single"/>
              </w:rPr>
              <w:t>Orbit Analytics</w:t>
            </w:r>
            <w:r w:rsidRPr="00CF10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B223A">
              <w:rPr>
                <w:rFonts w:ascii="Times New Roman" w:hAnsi="Times New Roman" w:cs="Times New Roman"/>
                <w:b/>
                <w:bCs/>
                <w:i/>
                <w:iCs w:val="0"/>
              </w:rPr>
              <w:t>• July 2018 -April 2019</w:t>
            </w:r>
          </w:p>
          <w:p w14:paraId="7E736E04" w14:textId="77777777" w:rsidR="00CF10F7" w:rsidRPr="00CF10F7" w:rsidRDefault="00CF10F7" w:rsidP="00CF10F7">
            <w:pPr>
              <w:pStyle w:val="Heading4"/>
              <w:rPr>
                <w:rFonts w:ascii="Times New Roman" w:hAnsi="Times New Roman" w:cs="Times New Roman"/>
              </w:rPr>
            </w:pPr>
          </w:p>
          <w:p w14:paraId="2D508E88" w14:textId="77777777" w:rsidR="00CF10F7" w:rsidRPr="00CF10F7" w:rsidRDefault="00CF10F7" w:rsidP="00CF10F7">
            <w:pPr>
              <w:widowControl w:val="0"/>
              <w:numPr>
                <w:ilvl w:val="0"/>
                <w:numId w:val="7"/>
              </w:numPr>
              <w:spacing w:before="111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F10F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Worked with QA team to design test plan and test cases for User Acceptance Testing (UAT). </w:t>
            </w:r>
          </w:p>
          <w:p w14:paraId="0678D3A6" w14:textId="77777777" w:rsidR="00CF10F7" w:rsidRPr="00CF10F7" w:rsidRDefault="00CF10F7" w:rsidP="00CF10F7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F10F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Production release coordination &amp; Implementation support. </w:t>
            </w:r>
          </w:p>
          <w:p w14:paraId="645C2B6B" w14:textId="77777777" w:rsidR="00CF10F7" w:rsidRPr="00CF10F7" w:rsidRDefault="00CF10F7" w:rsidP="00CF10F7">
            <w:pPr>
              <w:pStyle w:val="Heading4"/>
              <w:rPr>
                <w:rFonts w:ascii="Times New Roman" w:hAnsi="Times New Roman" w:cs="Times New Roman"/>
              </w:rPr>
            </w:pPr>
          </w:p>
          <w:p w14:paraId="3EFA96D7" w14:textId="77777777" w:rsidR="00CF10F7" w:rsidRPr="000B223A" w:rsidRDefault="00CF10F7" w:rsidP="00CF10F7">
            <w:pPr>
              <w:pStyle w:val="Heading4"/>
              <w:rPr>
                <w:rFonts w:ascii="Times New Roman" w:hAnsi="Times New Roman" w:cs="Times New Roman"/>
                <w:b/>
                <w:bCs/>
                <w:i/>
                <w:iCs w:val="0"/>
              </w:rPr>
            </w:pPr>
            <w:r w:rsidRPr="00CF10F7">
              <w:rPr>
                <w:rFonts w:ascii="Times New Roman" w:hAnsi="Times New Roman" w:cs="Times New Roman"/>
                <w:b/>
                <w:bCs/>
              </w:rPr>
              <w:t xml:space="preserve">QA Intern • Softcorp Inc • </w:t>
            </w:r>
            <w:r w:rsidRPr="000B223A">
              <w:rPr>
                <w:rFonts w:ascii="Times New Roman" w:hAnsi="Times New Roman" w:cs="Times New Roman"/>
                <w:b/>
                <w:bCs/>
                <w:i/>
                <w:iCs w:val="0"/>
              </w:rPr>
              <w:t>January 2017- December 2017</w:t>
            </w:r>
          </w:p>
          <w:p w14:paraId="2E799052" w14:textId="77777777" w:rsidR="00CF10F7" w:rsidRPr="00CF10F7" w:rsidRDefault="00CF10F7" w:rsidP="00CF10F7">
            <w:pPr>
              <w:pStyle w:val="Heading4"/>
              <w:rPr>
                <w:rFonts w:ascii="Times New Roman" w:hAnsi="Times New Roman" w:cs="Times New Roman"/>
              </w:rPr>
            </w:pPr>
          </w:p>
          <w:p w14:paraId="08A267F1" w14:textId="77777777" w:rsidR="00CF10F7" w:rsidRPr="00CF10F7" w:rsidRDefault="00CF10F7" w:rsidP="00CF10F7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F10F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Created both automated and manual tests and maintain existing test suites </w:t>
            </w:r>
          </w:p>
          <w:p w14:paraId="597A4D55" w14:textId="77777777" w:rsidR="00CF10F7" w:rsidRPr="00CF10F7" w:rsidRDefault="00CF10F7" w:rsidP="00CF10F7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F10F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Drive continuous improvement in test coverage and test effectiveness </w:t>
            </w:r>
          </w:p>
          <w:p w14:paraId="43F5AC57" w14:textId="77777777" w:rsidR="00CF10F7" w:rsidRPr="00CF10F7" w:rsidRDefault="00CF10F7" w:rsidP="00CF10F7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42E1661D" w14:textId="77777777" w:rsidR="00CF10F7" w:rsidRPr="000B223A" w:rsidRDefault="00CF10F7" w:rsidP="00CF10F7">
            <w:pPr>
              <w:pStyle w:val="Heading4"/>
              <w:rPr>
                <w:rFonts w:ascii="Times New Roman" w:hAnsi="Times New Roman" w:cs="Times New Roman"/>
                <w:b/>
                <w:bCs/>
                <w:i/>
                <w:iCs w:val="0"/>
              </w:rPr>
            </w:pPr>
            <w:r w:rsidRPr="00CF10F7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BA • </w:t>
            </w:r>
            <w:r w:rsidRPr="000B223A">
              <w:rPr>
                <w:rFonts w:ascii="Times New Roman" w:hAnsi="Times New Roman" w:cs="Times New Roman"/>
                <w:b/>
                <w:bCs/>
                <w:u w:val="single"/>
              </w:rPr>
              <w:t>Softcorp Inc</w:t>
            </w:r>
            <w:r w:rsidRPr="00CF10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B223A">
              <w:rPr>
                <w:rFonts w:ascii="Times New Roman" w:hAnsi="Times New Roman" w:cs="Times New Roman"/>
                <w:b/>
                <w:bCs/>
              </w:rPr>
              <w:t xml:space="preserve">(client: </w:t>
            </w:r>
            <w:r w:rsidR="000B223A" w:rsidRPr="009F57F7">
              <w:rPr>
                <w:rFonts w:ascii="Times New Roman" w:hAnsi="Times New Roman" w:cs="Times New Roman"/>
                <w:b/>
                <w:bCs/>
                <w:u w:val="single"/>
              </w:rPr>
              <w:t>HErc Rentals</w:t>
            </w:r>
            <w:r w:rsidR="000B223A">
              <w:rPr>
                <w:rFonts w:ascii="Times New Roman" w:hAnsi="Times New Roman" w:cs="Times New Roman"/>
                <w:b/>
                <w:bCs/>
              </w:rPr>
              <w:t>)</w:t>
            </w:r>
            <w:r w:rsidR="009F57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F10F7">
              <w:rPr>
                <w:rFonts w:ascii="Times New Roman" w:hAnsi="Times New Roman" w:cs="Times New Roman"/>
                <w:b/>
                <w:bCs/>
              </w:rPr>
              <w:t xml:space="preserve">• </w:t>
            </w:r>
            <w:r w:rsidRPr="000B223A">
              <w:rPr>
                <w:rFonts w:ascii="Times New Roman" w:hAnsi="Times New Roman" w:cs="Times New Roman"/>
                <w:b/>
                <w:bCs/>
                <w:i/>
                <w:iCs w:val="0"/>
              </w:rPr>
              <w:t>MArch 2016- December 2016</w:t>
            </w:r>
          </w:p>
          <w:p w14:paraId="5C173E93" w14:textId="77777777" w:rsidR="00CF10F7" w:rsidRPr="00CF10F7" w:rsidRDefault="00CF10F7" w:rsidP="00CF10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2C877A8" w14:textId="77777777" w:rsidR="00CF10F7" w:rsidRPr="00CF10F7" w:rsidRDefault="00CF10F7" w:rsidP="00CF10F7">
            <w:pPr>
              <w:widowControl w:val="0"/>
              <w:numPr>
                <w:ilvl w:val="0"/>
                <w:numId w:val="9"/>
              </w:numPr>
              <w:spacing w:before="114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F10F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Involved in AS-IS state requirement gathering from the stakeholders. </w:t>
            </w:r>
          </w:p>
          <w:p w14:paraId="5FA30ADF" w14:textId="77777777" w:rsidR="00CF10F7" w:rsidRPr="00CF10F7" w:rsidRDefault="00CF10F7" w:rsidP="00CF10F7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F10F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Organized Test Plan during initial phase of project, prepared test scripts.</w:t>
            </w:r>
          </w:p>
          <w:p w14:paraId="0CE4F89D" w14:textId="77777777" w:rsidR="002C2CDD" w:rsidRPr="00CF10F7" w:rsidRDefault="002C2CDD" w:rsidP="007569C1">
            <w:pPr>
              <w:rPr>
                <w:rFonts w:ascii="Times New Roman" w:hAnsi="Times New Roman" w:cs="Times New Roman"/>
              </w:rPr>
            </w:pPr>
          </w:p>
          <w:p w14:paraId="47226338" w14:textId="77777777" w:rsidR="002C2CDD" w:rsidRPr="00CF10F7" w:rsidRDefault="000C4CC3" w:rsidP="007569C1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ducation:"/>
                <w:tag w:val="Education:"/>
                <w:id w:val="1349516922"/>
                <w:placeholder>
                  <w:docPart w:val="58EA04BF0BE20D48A9C645ACAFCEF02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F10F7">
                  <w:rPr>
                    <w:rFonts w:ascii="Times New Roman" w:hAnsi="Times New Roman" w:cs="Times New Roman"/>
                    <w:sz w:val="28"/>
                    <w:szCs w:val="28"/>
                  </w:rPr>
                  <w:t>Education</w:t>
                </w:r>
              </w:sdtContent>
            </w:sdt>
          </w:p>
          <w:p w14:paraId="0D45406D" w14:textId="77777777" w:rsidR="002C2CDD" w:rsidRPr="00CF10F7" w:rsidRDefault="00CF10F7" w:rsidP="00CF10F7">
            <w:pPr>
              <w:pStyle w:val="Heading4"/>
              <w:rPr>
                <w:rFonts w:ascii="Times New Roman" w:hAnsi="Times New Roman" w:cs="Times New Roman"/>
              </w:rPr>
            </w:pPr>
            <w:r w:rsidRPr="00CF10F7">
              <w:rPr>
                <w:rFonts w:ascii="Times New Roman" w:hAnsi="Times New Roman" w:cs="Times New Roman"/>
              </w:rPr>
              <w:t>Master of Science</w:t>
            </w:r>
            <w:r w:rsidR="002C2CDD" w:rsidRPr="00CF10F7">
              <w:rPr>
                <w:rFonts w:ascii="Times New Roman" w:hAnsi="Times New Roman" w:cs="Times New Roman"/>
              </w:rPr>
              <w:t xml:space="preserve"> • </w:t>
            </w:r>
            <w:r w:rsidRPr="00CF10F7">
              <w:rPr>
                <w:rFonts w:ascii="Times New Roman" w:hAnsi="Times New Roman" w:cs="Times New Roman"/>
              </w:rPr>
              <w:t>Computer Technology</w:t>
            </w:r>
            <w:r w:rsidR="002C2CDD" w:rsidRPr="00CF10F7">
              <w:rPr>
                <w:rFonts w:ascii="Times New Roman" w:hAnsi="Times New Roman" w:cs="Times New Roman"/>
              </w:rPr>
              <w:t xml:space="preserve"> • </w:t>
            </w:r>
            <w:r w:rsidRPr="00CF10F7">
              <w:rPr>
                <w:rFonts w:ascii="Times New Roman" w:hAnsi="Times New Roman" w:cs="Times New Roman"/>
              </w:rPr>
              <w:t>Eastern Illinois University</w:t>
            </w:r>
          </w:p>
          <w:p w14:paraId="34C54A59" w14:textId="77777777" w:rsidR="00CF10F7" w:rsidRPr="00CF10F7" w:rsidRDefault="00CF10F7" w:rsidP="00CF10F7">
            <w:pPr>
              <w:pStyle w:val="Heading4"/>
              <w:rPr>
                <w:rFonts w:ascii="Times New Roman" w:hAnsi="Times New Roman" w:cs="Times New Roman"/>
              </w:rPr>
            </w:pPr>
          </w:p>
          <w:p w14:paraId="0FC20D61" w14:textId="77777777" w:rsidR="002C2CDD" w:rsidRPr="00CF10F7" w:rsidRDefault="00CF10F7" w:rsidP="00CF10F7">
            <w:pPr>
              <w:pStyle w:val="Heading4"/>
              <w:rPr>
                <w:rFonts w:ascii="Times New Roman" w:hAnsi="Times New Roman" w:cs="Times New Roman"/>
              </w:rPr>
            </w:pPr>
            <w:r w:rsidRPr="00CF10F7">
              <w:rPr>
                <w:rFonts w:ascii="Times New Roman" w:hAnsi="Times New Roman" w:cs="Times New Roman"/>
              </w:rPr>
              <w:t>BAchelor of Business Administration</w:t>
            </w:r>
            <w:r w:rsidR="002C2CDD" w:rsidRPr="00CF10F7">
              <w:rPr>
                <w:rFonts w:ascii="Times New Roman" w:hAnsi="Times New Roman" w:cs="Times New Roman"/>
              </w:rPr>
              <w:t xml:space="preserve"> • </w:t>
            </w:r>
            <w:r w:rsidRPr="00CF10F7">
              <w:rPr>
                <w:rFonts w:ascii="Times New Roman" w:hAnsi="Times New Roman" w:cs="Times New Roman"/>
              </w:rPr>
              <w:t>BBA</w:t>
            </w:r>
            <w:r w:rsidR="002C2CDD" w:rsidRPr="00CF10F7">
              <w:rPr>
                <w:rFonts w:ascii="Times New Roman" w:hAnsi="Times New Roman" w:cs="Times New Roman"/>
              </w:rPr>
              <w:t xml:space="preserve"> • </w:t>
            </w:r>
            <w:r w:rsidRPr="00CF10F7">
              <w:rPr>
                <w:rFonts w:ascii="Times New Roman" w:hAnsi="Times New Roman" w:cs="Times New Roman"/>
              </w:rPr>
              <w:t>Southeastern Louisiana University</w:t>
            </w:r>
          </w:p>
          <w:p w14:paraId="2287FBEF" w14:textId="77777777" w:rsidR="00741125" w:rsidRPr="00CF10F7" w:rsidRDefault="00741125" w:rsidP="00741125">
            <w:pPr>
              <w:rPr>
                <w:rFonts w:ascii="Times New Roman" w:hAnsi="Times New Roman" w:cs="Times New Roman"/>
              </w:rPr>
            </w:pPr>
          </w:p>
        </w:tc>
      </w:tr>
    </w:tbl>
    <w:p w14:paraId="7A59E97B" w14:textId="77777777" w:rsidR="00EF7CC9" w:rsidRPr="00CF10F7" w:rsidRDefault="00EF7CC9" w:rsidP="00E22E87">
      <w:pPr>
        <w:pStyle w:val="NoSpacing"/>
        <w:rPr>
          <w:rFonts w:ascii="Times New Roman" w:hAnsi="Times New Roman" w:cs="Times New Roman"/>
        </w:rPr>
      </w:pPr>
    </w:p>
    <w:sectPr w:rsidR="00EF7CC9" w:rsidRPr="00CF10F7" w:rsidSect="00EF7CC9">
      <w:headerReference w:type="default" r:id="rId7"/>
      <w:footerReference w:type="defaul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BF4C2" w14:textId="77777777" w:rsidR="000C4CC3" w:rsidRDefault="000C4CC3" w:rsidP="00713050">
      <w:pPr>
        <w:spacing w:line="240" w:lineRule="auto"/>
      </w:pPr>
      <w:r>
        <w:separator/>
      </w:r>
    </w:p>
  </w:endnote>
  <w:endnote w:type="continuationSeparator" w:id="0">
    <w:p w14:paraId="12EB92C1" w14:textId="77777777" w:rsidR="000C4CC3" w:rsidRDefault="000C4CC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1835D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B5059" w14:textId="77777777" w:rsidR="000C4CC3" w:rsidRDefault="000C4CC3" w:rsidP="00713050">
      <w:pPr>
        <w:spacing w:line="240" w:lineRule="auto"/>
      </w:pPr>
      <w:r>
        <w:separator/>
      </w:r>
    </w:p>
  </w:footnote>
  <w:footnote w:type="continuationSeparator" w:id="0">
    <w:p w14:paraId="7EBF176F" w14:textId="77777777" w:rsidR="000C4CC3" w:rsidRDefault="000C4CC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05642F8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A9B1ADF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EC4156" wp14:editId="2D93567C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7347951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CF10F7">
                <w:t>RM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FEBC7F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B62A936" w14:textId="2574ACC2" w:rsidR="001A5CA9" w:rsidRPr="009B3C40" w:rsidRDefault="000C4CC3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360D1">
                      <w:t>Roshni M</w:t>
                    </w:r>
                  </w:sdtContent>
                </w:sdt>
              </w:p>
              <w:p w14:paraId="43027268" w14:textId="77777777" w:rsidR="001A5CA9" w:rsidRDefault="000C4CC3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F10F7">
                      <w:t>Quality Assurance Engineer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F10F7">
                      <w:t>843-539-6943|roshnisonalim@gmail.com</w:t>
                    </w:r>
                  </w:sdtContent>
                </w:sdt>
              </w:p>
            </w:tc>
          </w:tr>
        </w:tbl>
        <w:p w14:paraId="236218F5" w14:textId="77777777" w:rsidR="001A5CA9" w:rsidRPr="00F207C0" w:rsidRDefault="001A5CA9" w:rsidP="001A5CA9"/>
      </w:tc>
    </w:tr>
  </w:tbl>
  <w:p w14:paraId="6F7FC3DA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148E"/>
    <w:multiLevelType w:val="hybridMultilevel"/>
    <w:tmpl w:val="8E58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44CB0"/>
    <w:multiLevelType w:val="hybridMultilevel"/>
    <w:tmpl w:val="778E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2148A"/>
    <w:multiLevelType w:val="multilevel"/>
    <w:tmpl w:val="3DD0E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2214D6"/>
    <w:multiLevelType w:val="multilevel"/>
    <w:tmpl w:val="04FED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9C5B2A"/>
    <w:multiLevelType w:val="multilevel"/>
    <w:tmpl w:val="6316C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CD59B5"/>
    <w:multiLevelType w:val="multilevel"/>
    <w:tmpl w:val="63F40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171E6E"/>
    <w:multiLevelType w:val="multilevel"/>
    <w:tmpl w:val="46BC2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2F10ED"/>
    <w:multiLevelType w:val="hybridMultilevel"/>
    <w:tmpl w:val="15CA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80052"/>
    <w:multiLevelType w:val="multilevel"/>
    <w:tmpl w:val="021EB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F7"/>
    <w:rsid w:val="0006253C"/>
    <w:rsid w:val="00091382"/>
    <w:rsid w:val="000B0619"/>
    <w:rsid w:val="000B223A"/>
    <w:rsid w:val="000B61CA"/>
    <w:rsid w:val="000C4CC3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3073"/>
    <w:rsid w:val="004077FB"/>
    <w:rsid w:val="00424DD9"/>
    <w:rsid w:val="0046104A"/>
    <w:rsid w:val="004717C5"/>
    <w:rsid w:val="00523479"/>
    <w:rsid w:val="00543DB7"/>
    <w:rsid w:val="005729B0"/>
    <w:rsid w:val="00641630"/>
    <w:rsid w:val="00684488"/>
    <w:rsid w:val="006A3CE7"/>
    <w:rsid w:val="006C0AD0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360D1"/>
    <w:rsid w:val="009B3C40"/>
    <w:rsid w:val="009F57F7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663E0"/>
    <w:rsid w:val="00C7741E"/>
    <w:rsid w:val="00C875AB"/>
    <w:rsid w:val="00CA3DF1"/>
    <w:rsid w:val="00CA4581"/>
    <w:rsid w:val="00CE18D5"/>
    <w:rsid w:val="00CF10F7"/>
    <w:rsid w:val="00D04109"/>
    <w:rsid w:val="00DD6416"/>
    <w:rsid w:val="00DE3E3D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EED9C"/>
  <w15:chartTrackingRefBased/>
  <w15:docId w15:val="{BE793CC6-1458-F74F-BE95-C4089839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CF1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shni/Library/Containers/com.microsoft.Word/Data/Library/Application%20Support/Microsoft/Office/16.0/DTS/en-US%7bA081E38C-FD2A-624C-9980-FCE3935A793C%7d/%7b8E2FC308-8849-F548-8C36-262166F2AB2B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E072FE1D86A041B3F2FB103AA2F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A6492-3E34-924E-994C-E2914B537919}"/>
      </w:docPartPr>
      <w:docPartBody>
        <w:p w:rsidR="000330FF" w:rsidRDefault="00933E97">
          <w:pPr>
            <w:pStyle w:val="09E072FE1D86A041B3F2FB103AA2F8FA"/>
          </w:pPr>
          <w:r w:rsidRPr="00333CD3">
            <w:t>YN</w:t>
          </w:r>
        </w:p>
      </w:docPartBody>
    </w:docPart>
    <w:docPart>
      <w:docPartPr>
        <w:name w:val="6FCC8A730E39934EB7B1B72F6D93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A4F76-EDFB-7744-B2CF-66E2DD18B6E3}"/>
      </w:docPartPr>
      <w:docPartBody>
        <w:p w:rsidR="000330FF" w:rsidRDefault="00933E97">
          <w:pPr>
            <w:pStyle w:val="6FCC8A730E39934EB7B1B72F6D93163B"/>
          </w:pPr>
          <w:r>
            <w:t>Objective</w:t>
          </w:r>
        </w:p>
      </w:docPartBody>
    </w:docPart>
    <w:docPart>
      <w:docPartPr>
        <w:name w:val="9FA1025B36D76F4E87AF75F7C639B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3FEAE-9C55-2E4C-B0A9-7B5005023D84}"/>
      </w:docPartPr>
      <w:docPartBody>
        <w:p w:rsidR="000330FF" w:rsidRDefault="00933E97">
          <w:pPr>
            <w:pStyle w:val="9FA1025B36D76F4E87AF75F7C639BCFF"/>
          </w:pPr>
          <w:r w:rsidRPr="00333CD3">
            <w:t>Skills</w:t>
          </w:r>
        </w:p>
      </w:docPartBody>
    </w:docPart>
    <w:docPart>
      <w:docPartPr>
        <w:name w:val="E95BE711E82D2B4C9EA7AAA76DEA4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7247C-460E-1B4A-AFE0-BD19227EF5B5}"/>
      </w:docPartPr>
      <w:docPartBody>
        <w:p w:rsidR="000330FF" w:rsidRDefault="00933E97">
          <w:pPr>
            <w:pStyle w:val="E95BE711E82D2B4C9EA7AAA76DEA4E58"/>
          </w:pPr>
          <w:r>
            <w:t>Your Name</w:t>
          </w:r>
        </w:p>
      </w:docPartBody>
    </w:docPart>
    <w:docPart>
      <w:docPartPr>
        <w:name w:val="8621C4DA7CF52D489A9B68ACB8743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36CE4-6651-7144-B810-56B3F5FC2F95}"/>
      </w:docPartPr>
      <w:docPartBody>
        <w:p w:rsidR="000330FF" w:rsidRDefault="00933E97">
          <w:pPr>
            <w:pStyle w:val="8621C4DA7CF52D489A9B68ACB8743F48"/>
          </w:pPr>
          <w:r>
            <w:t>Profession or Industry</w:t>
          </w:r>
        </w:p>
      </w:docPartBody>
    </w:docPart>
    <w:docPart>
      <w:docPartPr>
        <w:name w:val="8FEDA145B4EC5B4B81DEF47872F7E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0B94-89EB-3940-B301-D2DC0CB137C6}"/>
      </w:docPartPr>
      <w:docPartBody>
        <w:p w:rsidR="000330FF" w:rsidRDefault="00933E97">
          <w:pPr>
            <w:pStyle w:val="8FEDA145B4EC5B4B81DEF47872F7EB1B"/>
          </w:pPr>
          <w:r w:rsidRPr="00333CD3">
            <w:t>Link to other online properties: Portfolio/Website/Blog</w:t>
          </w:r>
        </w:p>
      </w:docPartBody>
    </w:docPart>
    <w:docPart>
      <w:docPartPr>
        <w:name w:val="DD286087980703438C0AABCC328FC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40E76-D82F-5043-9B0C-C66F3002D3FB}"/>
      </w:docPartPr>
      <w:docPartBody>
        <w:p w:rsidR="000330FF" w:rsidRDefault="00933E97">
          <w:pPr>
            <w:pStyle w:val="DD286087980703438C0AABCC328FCFAF"/>
          </w:pPr>
          <w:r w:rsidRPr="00333CD3">
            <w:t>Experience</w:t>
          </w:r>
        </w:p>
      </w:docPartBody>
    </w:docPart>
    <w:docPart>
      <w:docPartPr>
        <w:name w:val="58EA04BF0BE20D48A9C645ACAFCEF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DEA55-484D-4247-9C26-CC7ECEF176E6}"/>
      </w:docPartPr>
      <w:docPartBody>
        <w:p w:rsidR="000330FF" w:rsidRDefault="00933E97">
          <w:pPr>
            <w:pStyle w:val="58EA04BF0BE20D48A9C645ACAFCEF02C"/>
          </w:pPr>
          <w:r w:rsidRPr="00333CD3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AA"/>
    <w:rsid w:val="000330FF"/>
    <w:rsid w:val="00685A14"/>
    <w:rsid w:val="007347AA"/>
    <w:rsid w:val="00933E97"/>
    <w:rsid w:val="00A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E072FE1D86A041B3F2FB103AA2F8FA">
    <w:name w:val="09E072FE1D86A041B3F2FB103AA2F8FA"/>
  </w:style>
  <w:style w:type="paragraph" w:customStyle="1" w:styleId="6FCC8A730E39934EB7B1B72F6D93163B">
    <w:name w:val="6FCC8A730E39934EB7B1B72F6D93163B"/>
  </w:style>
  <w:style w:type="paragraph" w:customStyle="1" w:styleId="B5FF5D155765D44C99A8C6B239B9B94A">
    <w:name w:val="B5FF5D155765D44C99A8C6B239B9B94A"/>
  </w:style>
  <w:style w:type="paragraph" w:customStyle="1" w:styleId="9FA1025B36D76F4E87AF75F7C639BCFF">
    <w:name w:val="9FA1025B36D76F4E87AF75F7C639BCFF"/>
  </w:style>
  <w:style w:type="paragraph" w:customStyle="1" w:styleId="96DE72A5A1BDD84B912D80BBEDEBACD2">
    <w:name w:val="96DE72A5A1BDD84B912D80BBEDEBACD2"/>
  </w:style>
  <w:style w:type="paragraph" w:customStyle="1" w:styleId="E95BE711E82D2B4C9EA7AAA76DEA4E58">
    <w:name w:val="E95BE711E82D2B4C9EA7AAA76DEA4E58"/>
  </w:style>
  <w:style w:type="paragraph" w:customStyle="1" w:styleId="8621C4DA7CF52D489A9B68ACB8743F48">
    <w:name w:val="8621C4DA7CF52D489A9B68ACB8743F48"/>
  </w:style>
  <w:style w:type="paragraph" w:customStyle="1" w:styleId="8FEDA145B4EC5B4B81DEF47872F7EB1B">
    <w:name w:val="8FEDA145B4EC5B4B81DEF47872F7EB1B"/>
  </w:style>
  <w:style w:type="paragraph" w:customStyle="1" w:styleId="DD286087980703438C0AABCC328FCFAF">
    <w:name w:val="DD286087980703438C0AABCC328FCFAF"/>
  </w:style>
  <w:style w:type="paragraph" w:customStyle="1" w:styleId="C0EE18607EC19B45A65304EA92D37644">
    <w:name w:val="C0EE18607EC19B45A65304EA92D37644"/>
  </w:style>
  <w:style w:type="paragraph" w:customStyle="1" w:styleId="DD19A738DC48314E96B56AFDE6E90722">
    <w:name w:val="DD19A738DC48314E96B56AFDE6E90722"/>
  </w:style>
  <w:style w:type="paragraph" w:customStyle="1" w:styleId="E508C0043019B14C827EA7A056F567BF">
    <w:name w:val="E508C0043019B14C827EA7A056F567BF"/>
  </w:style>
  <w:style w:type="paragraph" w:customStyle="1" w:styleId="27723CDEE36A0343A44C141A31F36C3D">
    <w:name w:val="27723CDEE36A0343A44C141A31F36C3D"/>
  </w:style>
  <w:style w:type="paragraph" w:customStyle="1" w:styleId="57C1C74D051F3D4BA5D8D521360E4904">
    <w:name w:val="57C1C74D051F3D4BA5D8D521360E4904"/>
  </w:style>
  <w:style w:type="paragraph" w:customStyle="1" w:styleId="E3886BD95E6A274697CD857E1160A9E4">
    <w:name w:val="E3886BD95E6A274697CD857E1160A9E4"/>
  </w:style>
  <w:style w:type="paragraph" w:customStyle="1" w:styleId="936772EE47E6214C9BBAF219625A528B">
    <w:name w:val="936772EE47E6214C9BBAF219625A528B"/>
  </w:style>
  <w:style w:type="paragraph" w:customStyle="1" w:styleId="472F77B57C2F3B44A50FC35E66C5BBA5">
    <w:name w:val="472F77B57C2F3B44A50FC35E66C5BBA5"/>
  </w:style>
  <w:style w:type="paragraph" w:customStyle="1" w:styleId="58EA04BF0BE20D48A9C645ACAFCEF02C">
    <w:name w:val="58EA04BF0BE20D48A9C645ACAFCEF02C"/>
  </w:style>
  <w:style w:type="paragraph" w:customStyle="1" w:styleId="0E92C37C7E006141AC999F2BEE4C17DB">
    <w:name w:val="0E92C37C7E006141AC999F2BEE4C17DB"/>
  </w:style>
  <w:style w:type="paragraph" w:customStyle="1" w:styleId="DD8760F586AD6446B9A15830C508B9F3">
    <w:name w:val="DD8760F586AD6446B9A15830C508B9F3"/>
  </w:style>
  <w:style w:type="paragraph" w:customStyle="1" w:styleId="C6BEB5F981F6BD4EAEF766500C28B787">
    <w:name w:val="C6BEB5F981F6BD4EAEF766500C28B787"/>
  </w:style>
  <w:style w:type="paragraph" w:customStyle="1" w:styleId="7AED7F4445FF044FBB21896ABF9EC2D4">
    <w:name w:val="7AED7F4445FF044FBB21896ABF9EC2D4"/>
  </w:style>
  <w:style w:type="paragraph" w:customStyle="1" w:styleId="740499C1B5B30843916FA300EDE705CF">
    <w:name w:val="740499C1B5B30843916FA300EDE705CF"/>
  </w:style>
  <w:style w:type="paragraph" w:customStyle="1" w:styleId="53460DE069B4BB4F9D757AF9C114A9F7">
    <w:name w:val="53460DE069B4BB4F9D757AF9C114A9F7"/>
  </w:style>
  <w:style w:type="paragraph" w:customStyle="1" w:styleId="16332172331177448EF4A2C57DB5A9A0">
    <w:name w:val="16332172331177448EF4A2C57DB5A9A0"/>
  </w:style>
  <w:style w:type="paragraph" w:customStyle="1" w:styleId="4F96C8454AD3D648A365246F48E935B0">
    <w:name w:val="4F96C8454AD3D648A365246F48E935B0"/>
  </w:style>
  <w:style w:type="paragraph" w:customStyle="1" w:styleId="E458F2D405CF184FBC06239C6A8A5F11">
    <w:name w:val="E458F2D405CF184FBC06239C6A8A5F11"/>
  </w:style>
  <w:style w:type="paragraph" w:customStyle="1" w:styleId="2A1F6C2FF204984A90A0104157191102">
    <w:name w:val="2A1F6C2FF204984A90A0104157191102"/>
  </w:style>
  <w:style w:type="paragraph" w:customStyle="1" w:styleId="E4643240F7CD0C44A2B6BEA1001CE29C">
    <w:name w:val="E4643240F7CD0C44A2B6BEA1001CE29C"/>
    <w:rsid w:val="007347AA"/>
  </w:style>
  <w:style w:type="paragraph" w:customStyle="1" w:styleId="06802EE5BFD562439583BFD45F340D00">
    <w:name w:val="06802EE5BFD562439583BFD45F340D00"/>
    <w:rsid w:val="00734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974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Quality Assurance Engineer</dc:subject>
  <dc:creator>Roshni M</dc:creator>
  <cp:keywords/>
  <dc:description>843-539-6943|roshnisonalim@gmail.com</dc:description>
  <cp:lastModifiedBy>Microsoft Office User</cp:lastModifiedBy>
  <cp:revision>7</cp:revision>
  <dcterms:created xsi:type="dcterms:W3CDTF">2023-06-14T18:46:00Z</dcterms:created>
  <dcterms:modified xsi:type="dcterms:W3CDTF">2023-06-15T20:40:00Z</dcterms:modified>
</cp:coreProperties>
</file>
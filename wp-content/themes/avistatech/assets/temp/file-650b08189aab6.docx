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475"/>
        <w:gridCol w:w="6470"/>
      </w:tblGrid>
      <w:tr w:rsidR="001B2ABD" w14:paraId="7E17CEE4" w14:textId="77777777" w:rsidTr="007C259A">
        <w:trPr>
          <w:trHeight w:val="4410"/>
        </w:trPr>
        <w:tc>
          <w:tcPr>
            <w:tcW w:w="3600" w:type="dxa"/>
            <w:vAlign w:val="bottom"/>
          </w:tcPr>
          <w:p w14:paraId="2D52B187" w14:textId="5E4A364E" w:rsidR="001B2ABD" w:rsidRDefault="0071217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0123968" wp14:editId="1A8E20B4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331470</wp:posOffset>
                  </wp:positionV>
                  <wp:extent cx="1306195" cy="2038350"/>
                  <wp:effectExtent l="95250" t="95250" r="103505" b="647700"/>
                  <wp:wrapTight wrapText="bothSides">
                    <wp:wrapPolygon edited="0">
                      <wp:start x="-630" y="-1009"/>
                      <wp:lineTo x="-1575" y="-606"/>
                      <wp:lineTo x="-1260" y="28262"/>
                      <wp:lineTo x="22682" y="28262"/>
                      <wp:lineTo x="22997" y="2624"/>
                      <wp:lineTo x="22052" y="-404"/>
                      <wp:lineTo x="22052" y="-1009"/>
                      <wp:lineTo x="-630" y="-1009"/>
                    </wp:wrapPolygon>
                  </wp:wrapTight>
                  <wp:docPr id="105232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95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95" cy="2038350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292929"/>
                            </a:solidFill>
                            <a:miter lim="800000"/>
                          </a:ln>
                          <a:effectLst>
                            <a:reflection blurRad="12700" stA="28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5" w:type="dxa"/>
          </w:tcPr>
          <w:p w14:paraId="587153C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EA88517" w14:textId="76CBB7F5" w:rsidR="001B2ABD" w:rsidRDefault="00712176" w:rsidP="001B2ABD">
            <w:pPr>
              <w:pStyle w:val="Title"/>
            </w:pPr>
            <w:r>
              <w:t>Dorcas Ohaeri</w:t>
            </w:r>
          </w:p>
          <w:p w14:paraId="72067DDF" w14:textId="479D9E4E" w:rsidR="001B2ABD" w:rsidRPr="001027CA" w:rsidRDefault="00712176" w:rsidP="001027CA">
            <w:pPr>
              <w:rPr>
                <w:sz w:val="28"/>
                <w:szCs w:val="28"/>
              </w:rPr>
            </w:pPr>
            <w:r w:rsidRPr="001027CA">
              <w:rPr>
                <w:sz w:val="28"/>
                <w:szCs w:val="28"/>
              </w:rPr>
              <w:t>Scrum Master, Agile Coach, MBA, COTA/L</w:t>
            </w:r>
          </w:p>
        </w:tc>
      </w:tr>
      <w:tr w:rsidR="001B2ABD" w14:paraId="7B9FC87E" w14:textId="77777777" w:rsidTr="007C259A">
        <w:tc>
          <w:tcPr>
            <w:tcW w:w="3600" w:type="dxa"/>
          </w:tcPr>
          <w:p w14:paraId="7268FCD5" w14:textId="2397E127" w:rsidR="001B2ABD" w:rsidRDefault="00000000" w:rsidP="00036450">
            <w:pPr>
              <w:pStyle w:val="Heading3"/>
            </w:pPr>
            <w:sdt>
              <w:sdtPr>
                <w:id w:val="-1711873194"/>
                <w:placeholder>
                  <w:docPart w:val="CFA4D99DAFF9414B8294DFCB4A249546"/>
                </w:placeholder>
                <w:temporary/>
                <w:showingPlcHdr/>
                <w15:appearance w15:val="hidden"/>
              </w:sdtPr>
              <w:sdtContent>
                <w:r w:rsidR="00036450" w:rsidRPr="00D5459D">
                  <w:t>Profile</w:t>
                </w:r>
              </w:sdtContent>
            </w:sdt>
            <w:r w:rsidR="008D78D4">
              <w:t>/Soft skills</w:t>
            </w:r>
          </w:p>
          <w:p w14:paraId="2592EEB9" w14:textId="337E6652" w:rsidR="00C77674" w:rsidRDefault="00C77674" w:rsidP="00C77674">
            <w:pPr>
              <w:rPr>
                <w:b/>
                <w:bCs/>
              </w:rPr>
            </w:pPr>
            <w:r w:rsidRPr="00C77674">
              <w:rPr>
                <w:b/>
                <w:bCs/>
              </w:rPr>
              <w:t xml:space="preserve">A fast learning, </w:t>
            </w:r>
            <w:r>
              <w:rPr>
                <w:b/>
                <w:bCs/>
              </w:rPr>
              <w:t>C</w:t>
            </w:r>
            <w:r w:rsidRPr="00C77674">
              <w:rPr>
                <w:b/>
                <w:bCs/>
              </w:rPr>
              <w:t>ertiﬁed Scrum Master with the passion and talent for empowering teams</w:t>
            </w:r>
            <w:r w:rsidR="008D78D4">
              <w:rPr>
                <w:b/>
                <w:bCs/>
              </w:rPr>
              <w:t>!</w:t>
            </w:r>
            <w:r w:rsidRPr="00C77674">
              <w:rPr>
                <w:b/>
                <w:bCs/>
              </w:rPr>
              <w:t xml:space="preserve"> As a servant leader I help teams understand and implement the Scrum Framework. I have a track record for building robust, high-functioning teams</w:t>
            </w:r>
            <w:r w:rsidR="008D78D4">
              <w:rPr>
                <w:b/>
                <w:bCs/>
              </w:rPr>
              <w:t xml:space="preserve">. I am </w:t>
            </w:r>
            <w:r w:rsidRPr="00C77674">
              <w:rPr>
                <w:b/>
                <w:bCs/>
              </w:rPr>
              <w:t xml:space="preserve">consistently </w:t>
            </w:r>
            <w:r w:rsidR="008D78D4">
              <w:rPr>
                <w:b/>
                <w:bCs/>
              </w:rPr>
              <w:t xml:space="preserve">transforming </w:t>
            </w:r>
            <w:r w:rsidRPr="00C77674">
              <w:rPr>
                <w:b/>
                <w:bCs/>
              </w:rPr>
              <w:t xml:space="preserve">cross- functional teams </w:t>
            </w:r>
            <w:r w:rsidR="008D78D4">
              <w:rPr>
                <w:b/>
                <w:bCs/>
              </w:rPr>
              <w:t xml:space="preserve">into </w:t>
            </w:r>
            <w:r w:rsidRPr="00C77674">
              <w:rPr>
                <w:b/>
                <w:bCs/>
              </w:rPr>
              <w:t>self-organizing teams.</w:t>
            </w:r>
          </w:p>
          <w:p w14:paraId="3F91BB76" w14:textId="77777777" w:rsidR="00657AAD" w:rsidRDefault="00657AAD" w:rsidP="00C77674">
            <w:pPr>
              <w:rPr>
                <w:b/>
                <w:bCs/>
              </w:rPr>
            </w:pPr>
          </w:p>
          <w:p w14:paraId="03F42DFB" w14:textId="138165C6" w:rsidR="00657AAD" w:rsidRDefault="00657AAD" w:rsidP="00657AA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b/>
                <w:bCs/>
              </w:rPr>
            </w:pPr>
            <w:r w:rsidRPr="00657AAD">
              <w:rPr>
                <w:b/>
                <w:bCs/>
              </w:rPr>
              <w:t>Leadership</w:t>
            </w:r>
          </w:p>
          <w:p w14:paraId="5BB377BC" w14:textId="6AFF90AB" w:rsidR="00657AAD" w:rsidRDefault="00657AAD" w:rsidP="00657AA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b/>
                <w:bCs/>
              </w:rPr>
            </w:pPr>
            <w:r>
              <w:rPr>
                <w:b/>
                <w:bCs/>
              </w:rPr>
              <w:t>Communication</w:t>
            </w:r>
          </w:p>
          <w:p w14:paraId="53974227" w14:textId="22F778A0" w:rsidR="00657AAD" w:rsidRDefault="00657AAD" w:rsidP="00657AA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b/>
                <w:bCs/>
              </w:rPr>
            </w:pPr>
            <w:r>
              <w:rPr>
                <w:b/>
                <w:bCs/>
              </w:rPr>
              <w:t>Goal setting</w:t>
            </w:r>
          </w:p>
          <w:p w14:paraId="1A06EB3D" w14:textId="085D2A68" w:rsidR="00657AAD" w:rsidRDefault="00657AAD" w:rsidP="00657AA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b/>
                <w:bCs/>
              </w:rPr>
            </w:pPr>
            <w:r>
              <w:rPr>
                <w:b/>
                <w:bCs/>
              </w:rPr>
              <w:t>Prioritizing</w:t>
            </w:r>
          </w:p>
          <w:p w14:paraId="54614B69" w14:textId="7A6FFF7D" w:rsidR="00657AAD" w:rsidRDefault="00657AAD" w:rsidP="00657AA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b/>
                <w:bCs/>
              </w:rPr>
            </w:pPr>
            <w:r>
              <w:rPr>
                <w:b/>
                <w:bCs/>
              </w:rPr>
              <w:t>Time Management</w:t>
            </w:r>
          </w:p>
          <w:p w14:paraId="3F432BE7" w14:textId="2A2EDD65" w:rsidR="00657AAD" w:rsidRDefault="00657AAD" w:rsidP="00657AA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b/>
                <w:bCs/>
              </w:rPr>
            </w:pPr>
            <w:r>
              <w:rPr>
                <w:b/>
                <w:bCs/>
              </w:rPr>
              <w:t>Troubleshooting</w:t>
            </w:r>
          </w:p>
          <w:p w14:paraId="51C2C9F4" w14:textId="26A13CA4" w:rsidR="00657AAD" w:rsidRPr="00657AAD" w:rsidRDefault="00657AAD" w:rsidP="00657AAD">
            <w:pPr>
              <w:pStyle w:val="ListParagraph"/>
              <w:numPr>
                <w:ilvl w:val="0"/>
                <w:numId w:val="1"/>
              </w:numPr>
              <w:ind w:left="270" w:hanging="270"/>
              <w:rPr>
                <w:b/>
                <w:bCs/>
              </w:rPr>
            </w:pPr>
            <w:r>
              <w:rPr>
                <w:b/>
                <w:bCs/>
              </w:rPr>
              <w:t>Conflict Resolution</w:t>
            </w:r>
          </w:p>
          <w:p w14:paraId="0399848A" w14:textId="77777777" w:rsidR="00657AAD" w:rsidRPr="00C77674" w:rsidRDefault="00657AAD" w:rsidP="00C77674">
            <w:pPr>
              <w:rPr>
                <w:b/>
                <w:bCs/>
              </w:rPr>
            </w:pPr>
          </w:p>
          <w:sdt>
            <w:sdtPr>
              <w:id w:val="-1954003311"/>
              <w:placeholder>
                <w:docPart w:val="B4DD711F672448B7BC554CDB87FCB472"/>
              </w:placeholder>
              <w:temporary/>
              <w:showingPlcHdr/>
              <w15:appearance w15:val="hidden"/>
            </w:sdtPr>
            <w:sdtContent>
              <w:p w14:paraId="54580DF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EC07ECA96CF45489BF60AAEC899D8C0"/>
              </w:placeholder>
              <w:temporary/>
              <w:showingPlcHdr/>
              <w15:appearance w15:val="hidden"/>
            </w:sdtPr>
            <w:sdtContent>
              <w:p w14:paraId="511C876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E848AD6" w14:textId="78044BD4" w:rsidR="004D3011" w:rsidRDefault="005A0834" w:rsidP="004D3011">
            <w:r>
              <w:t>404-205-9378</w:t>
            </w:r>
          </w:p>
          <w:p w14:paraId="4DCF0198" w14:textId="77777777" w:rsidR="004D3011" w:rsidRPr="004D3011" w:rsidRDefault="004D3011" w:rsidP="004D3011"/>
          <w:p w14:paraId="197CF37F" w14:textId="0300F340" w:rsidR="004D3011" w:rsidRDefault="005A0834" w:rsidP="004D3011">
            <w:r>
              <w:t>ADDRESS:</w:t>
            </w:r>
          </w:p>
          <w:p w14:paraId="6996095B" w14:textId="1DEACD20" w:rsidR="004D3011" w:rsidRDefault="005A0834" w:rsidP="004D3011">
            <w:r>
              <w:t>4921 Trail Ridge Pl</w:t>
            </w:r>
          </w:p>
          <w:p w14:paraId="5560F371" w14:textId="629B95A4" w:rsidR="005A0834" w:rsidRPr="004F57C6" w:rsidRDefault="005A0834" w:rsidP="004D3011">
            <w:pPr>
              <w:rPr>
                <w:lang w:val="fr-FR"/>
              </w:rPr>
            </w:pPr>
            <w:r w:rsidRPr="004F57C6">
              <w:rPr>
                <w:lang w:val="fr-FR"/>
              </w:rPr>
              <w:t>Douglasville,</w:t>
            </w:r>
            <w:r w:rsidR="004F57C6">
              <w:rPr>
                <w:lang w:val="fr-FR"/>
              </w:rPr>
              <w:t xml:space="preserve"> </w:t>
            </w:r>
            <w:r w:rsidRPr="004F57C6">
              <w:rPr>
                <w:lang w:val="fr-FR"/>
              </w:rPr>
              <w:t>GA 30134</w:t>
            </w:r>
          </w:p>
          <w:p w14:paraId="3BF1C711" w14:textId="77777777" w:rsidR="004D3011" w:rsidRPr="004F57C6" w:rsidRDefault="004D3011" w:rsidP="004D3011">
            <w:pPr>
              <w:rPr>
                <w:lang w:val="fr-FR"/>
              </w:rPr>
            </w:pPr>
          </w:p>
          <w:sdt>
            <w:sdtPr>
              <w:id w:val="-240260293"/>
              <w:placeholder>
                <w:docPart w:val="00A9B714935E40B68F67E0A0F7ED33EF"/>
              </w:placeholder>
              <w:temporary/>
              <w:showingPlcHdr/>
              <w15:appearance w15:val="hidden"/>
            </w:sdtPr>
            <w:sdtContent>
              <w:p w14:paraId="456EBD4E" w14:textId="77777777" w:rsidR="004D3011" w:rsidRPr="004F57C6" w:rsidRDefault="004D3011" w:rsidP="004D3011">
                <w:pPr>
                  <w:rPr>
                    <w:lang w:val="fr-FR"/>
                  </w:rPr>
                </w:pPr>
                <w:r w:rsidRPr="004F57C6">
                  <w:rPr>
                    <w:lang w:val="fr-FR"/>
                  </w:rPr>
                  <w:t>EMAIL:</w:t>
                </w:r>
              </w:p>
            </w:sdtContent>
          </w:sdt>
          <w:p w14:paraId="446122EA" w14:textId="766FA7D0" w:rsidR="00036450" w:rsidRPr="004F57C6" w:rsidRDefault="005A0834" w:rsidP="004D3011">
            <w:pPr>
              <w:rPr>
                <w:rStyle w:val="Hyperlink"/>
                <w:lang w:val="fr-FR"/>
              </w:rPr>
            </w:pPr>
            <w:r w:rsidRPr="004F57C6">
              <w:rPr>
                <w:lang w:val="fr-FR"/>
              </w:rPr>
              <w:t>olajuda@tigermail.auburn.edu</w:t>
            </w:r>
          </w:p>
          <w:sdt>
            <w:sdtPr>
              <w:id w:val="-1444214663"/>
              <w:placeholder>
                <w:docPart w:val="AC0EDCE513954B629EDA18B5D6453105"/>
              </w:placeholder>
              <w:temporary/>
              <w:showingPlcHdr/>
              <w15:appearance w15:val="hidden"/>
            </w:sdtPr>
            <w:sdtContent>
              <w:p w14:paraId="5D85531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BB53B29" w14:textId="77777777" w:rsidR="004D3011" w:rsidRDefault="004F57C6" w:rsidP="004D3011">
            <w:r>
              <w:t>Group Outings</w:t>
            </w:r>
          </w:p>
          <w:p w14:paraId="237F1711" w14:textId="020CC73D" w:rsidR="004F57C6" w:rsidRDefault="004F57C6" w:rsidP="004D3011">
            <w:r>
              <w:t>Escape Room Challenges</w:t>
            </w:r>
          </w:p>
          <w:p w14:paraId="5852510E" w14:textId="77777777" w:rsidR="004F57C6" w:rsidRDefault="004F57C6" w:rsidP="004D3011">
            <w:r>
              <w:t>Sports</w:t>
            </w:r>
          </w:p>
          <w:p w14:paraId="63D4AAF7" w14:textId="791EC15A" w:rsidR="004F57C6" w:rsidRPr="004D3011" w:rsidRDefault="004F57C6" w:rsidP="004D3011">
            <w:r>
              <w:t>Shopping</w:t>
            </w:r>
          </w:p>
        </w:tc>
        <w:tc>
          <w:tcPr>
            <w:tcW w:w="475" w:type="dxa"/>
          </w:tcPr>
          <w:p w14:paraId="70AFB61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54BF49B8CF34AADA456C7C5CCB7AB07"/>
              </w:placeholder>
              <w:temporary/>
              <w:showingPlcHdr/>
              <w15:appearance w15:val="hidden"/>
            </w:sdtPr>
            <w:sdtContent>
              <w:p w14:paraId="1FEAAEC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94021AD" w14:textId="6264B40B" w:rsidR="00036450" w:rsidRPr="00036450" w:rsidRDefault="00712176" w:rsidP="00B359E4">
            <w:pPr>
              <w:pStyle w:val="Heading4"/>
            </w:pPr>
            <w:r>
              <w:t>Auburn University</w:t>
            </w:r>
          </w:p>
          <w:p w14:paraId="7C58965A" w14:textId="4D766A16" w:rsidR="00036450" w:rsidRPr="00B359E4" w:rsidRDefault="00712176" w:rsidP="00B359E4">
            <w:pPr>
              <w:pStyle w:val="Date"/>
            </w:pPr>
            <w:r>
              <w:t>Aug 2006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 2012</w:t>
            </w:r>
          </w:p>
          <w:p w14:paraId="6D8CF6D9" w14:textId="46C31F2D" w:rsidR="004D3011" w:rsidRDefault="00712176" w:rsidP="00036450">
            <w:r>
              <w:t>Bachelor of Science in Biology and Spanish</w:t>
            </w:r>
          </w:p>
          <w:p w14:paraId="53E6E249" w14:textId="77777777" w:rsidR="00036450" w:rsidRDefault="00036450" w:rsidP="00036450"/>
          <w:p w14:paraId="5B83E34F" w14:textId="6B21701A" w:rsidR="00036450" w:rsidRPr="00B359E4" w:rsidRDefault="00712176" w:rsidP="00B359E4">
            <w:pPr>
              <w:pStyle w:val="Heading4"/>
            </w:pPr>
            <w:r>
              <w:t xml:space="preserve">Brown Mackie College </w:t>
            </w:r>
          </w:p>
          <w:p w14:paraId="6DB430E7" w14:textId="4FC4BA69" w:rsidR="00036450" w:rsidRPr="00B359E4" w:rsidRDefault="00712176" w:rsidP="00B359E4">
            <w:pPr>
              <w:pStyle w:val="Date"/>
            </w:pPr>
            <w:r>
              <w:t>Sept 2013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Jan 2014</w:t>
            </w:r>
          </w:p>
          <w:p w14:paraId="34C4FAA4" w14:textId="055588B0" w:rsidR="00036450" w:rsidRDefault="00712176" w:rsidP="00036450">
            <w:r>
              <w:t>Associate o</w:t>
            </w:r>
            <w:r w:rsidR="005544CA">
              <w:t>f</w:t>
            </w:r>
            <w:r>
              <w:t xml:space="preserve"> Science in Occupational Therapy Assistant</w:t>
            </w:r>
          </w:p>
          <w:p w14:paraId="3B922A8B" w14:textId="4EE580B3" w:rsidR="005544CA" w:rsidRDefault="005544CA" w:rsidP="00036450"/>
          <w:p w14:paraId="6BCF6C40" w14:textId="728422BB" w:rsidR="005544CA" w:rsidRPr="00036450" w:rsidRDefault="005544CA" w:rsidP="005544CA">
            <w:pPr>
              <w:pStyle w:val="Heading4"/>
            </w:pPr>
            <w:r>
              <w:t>South College</w:t>
            </w:r>
          </w:p>
          <w:p w14:paraId="0F78BA21" w14:textId="24C43AE9" w:rsidR="005544CA" w:rsidRPr="00B359E4" w:rsidRDefault="005544CA" w:rsidP="005544CA">
            <w:pPr>
              <w:pStyle w:val="Date"/>
            </w:pPr>
            <w:r>
              <w:t>May 2020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Jun 2021</w:t>
            </w:r>
          </w:p>
          <w:p w14:paraId="2589469A" w14:textId="64B05CAB" w:rsidR="005544CA" w:rsidRDefault="005544CA" w:rsidP="005544CA">
            <w:r>
              <w:t>Master of Business Administration</w:t>
            </w:r>
          </w:p>
          <w:sdt>
            <w:sdtPr>
              <w:id w:val="1001553383"/>
              <w:placeholder>
                <w:docPart w:val="39512E49540E4B97BF3C902F1C7BFD75"/>
              </w:placeholder>
              <w:temporary/>
              <w:showingPlcHdr/>
              <w15:appearance w15:val="hidden"/>
            </w:sdtPr>
            <w:sdtContent>
              <w:p w14:paraId="03D02E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499DA83" w14:textId="31DD80EA" w:rsidR="00036450" w:rsidRPr="005544CA" w:rsidRDefault="005544CA" w:rsidP="00B359E4">
            <w:pPr>
              <w:pStyle w:val="Heading4"/>
              <w:rPr>
                <w:bCs/>
              </w:rPr>
            </w:pPr>
            <w:r w:rsidRPr="005544CA">
              <w:t>C-Ross Management</w:t>
            </w:r>
            <w:r w:rsidR="00036450" w:rsidRPr="005544CA">
              <w:t xml:space="preserve">  </w:t>
            </w:r>
            <w:r>
              <w:t xml:space="preserve"> </w:t>
            </w:r>
            <w:r w:rsidRPr="005544CA">
              <w:t xml:space="preserve">Agile </w:t>
            </w:r>
            <w:r w:rsidR="00657AAD">
              <w:t xml:space="preserve">Team Lead/ </w:t>
            </w:r>
            <w:r w:rsidRPr="005544CA">
              <w:t>Dept. Head</w:t>
            </w:r>
            <w:r>
              <w:t xml:space="preserve"> of</w:t>
            </w:r>
            <w:r w:rsidRPr="005544CA">
              <w:t xml:space="preserve"> I</w:t>
            </w:r>
            <w:r>
              <w:t>nterdisciplinary Team</w:t>
            </w:r>
          </w:p>
          <w:p w14:paraId="7D60AF60" w14:textId="2C9625B8" w:rsidR="00036450" w:rsidRPr="00036450" w:rsidRDefault="005544CA" w:rsidP="00B359E4">
            <w:pPr>
              <w:pStyle w:val="Date"/>
            </w:pPr>
            <w:r>
              <w:t>Feb 2019</w:t>
            </w:r>
            <w:r w:rsidR="00036450" w:rsidRPr="00036450">
              <w:t>–</w:t>
            </w:r>
            <w:r>
              <w:t>Current</w:t>
            </w:r>
          </w:p>
          <w:p w14:paraId="64FFAF65" w14:textId="16F63F68" w:rsidR="004D3011" w:rsidRPr="005D6994" w:rsidRDefault="00657AAD" w:rsidP="00657AAD">
            <w:pPr>
              <w:pStyle w:val="ListParagraph"/>
              <w:numPr>
                <w:ilvl w:val="0"/>
                <w:numId w:val="2"/>
              </w:numPr>
            </w:pPr>
            <w:r w:rsidRPr="00657AAD">
              <w:rPr>
                <w:sz w:val="16"/>
                <w:szCs w:val="16"/>
              </w:rPr>
              <w:t>Develop and implement</w:t>
            </w:r>
            <w:r w:rsidR="005D6994">
              <w:rPr>
                <w:sz w:val="16"/>
                <w:szCs w:val="16"/>
              </w:rPr>
              <w:t xml:space="preserve"> </w:t>
            </w:r>
            <w:r w:rsidRPr="00657AAD">
              <w:rPr>
                <w:sz w:val="16"/>
                <w:szCs w:val="16"/>
              </w:rPr>
              <w:t xml:space="preserve">Agile training strategies with </w:t>
            </w:r>
            <w:r w:rsidR="00BC6FEE">
              <w:rPr>
                <w:sz w:val="16"/>
                <w:szCs w:val="16"/>
              </w:rPr>
              <w:t>IDT team to develop and follow through with client’s POC (Pan of Care) in order</w:t>
            </w:r>
            <w:r w:rsidRPr="00657AAD">
              <w:rPr>
                <w:sz w:val="16"/>
                <w:szCs w:val="16"/>
              </w:rPr>
              <w:t xml:space="preserve"> to achieve the </w:t>
            </w:r>
            <w:r w:rsidR="00BC6FEE">
              <w:rPr>
                <w:sz w:val="16"/>
                <w:szCs w:val="16"/>
              </w:rPr>
              <w:t xml:space="preserve">client’s </w:t>
            </w:r>
            <w:r w:rsidRPr="00657AAD">
              <w:rPr>
                <w:sz w:val="16"/>
                <w:szCs w:val="16"/>
              </w:rPr>
              <w:t>goal</w:t>
            </w:r>
            <w:r w:rsidR="005D6994">
              <w:rPr>
                <w:sz w:val="16"/>
                <w:szCs w:val="16"/>
              </w:rPr>
              <w:t>s.</w:t>
            </w:r>
          </w:p>
          <w:p w14:paraId="6EDED5FE" w14:textId="07F4F8BB" w:rsidR="005D6994" w:rsidRPr="00BC6FEE" w:rsidRDefault="005D6994" w:rsidP="00657AAD">
            <w:pPr>
              <w:pStyle w:val="ListParagraph"/>
              <w:numPr>
                <w:ilvl w:val="0"/>
                <w:numId w:val="2"/>
              </w:numPr>
            </w:pPr>
            <w:r w:rsidRPr="00D15F20">
              <w:rPr>
                <w:sz w:val="16"/>
                <w:szCs w:val="16"/>
              </w:rPr>
              <w:t xml:space="preserve">Leading </w:t>
            </w:r>
            <w:r w:rsidR="00BC6FEE">
              <w:rPr>
                <w:sz w:val="16"/>
                <w:szCs w:val="16"/>
              </w:rPr>
              <w:t>Daily Scrums</w:t>
            </w:r>
            <w:r w:rsidRPr="00D15F20">
              <w:rPr>
                <w:sz w:val="16"/>
                <w:szCs w:val="16"/>
              </w:rPr>
              <w:t xml:space="preserve"> using </w:t>
            </w:r>
            <w:r w:rsidR="00BC6FEE">
              <w:rPr>
                <w:sz w:val="16"/>
                <w:szCs w:val="16"/>
              </w:rPr>
              <w:t>an A</w:t>
            </w:r>
            <w:r w:rsidRPr="00D15F20">
              <w:rPr>
                <w:sz w:val="16"/>
                <w:szCs w:val="16"/>
              </w:rPr>
              <w:t xml:space="preserve">gile </w:t>
            </w:r>
            <w:r w:rsidR="00BC6FEE">
              <w:rPr>
                <w:sz w:val="16"/>
                <w:szCs w:val="16"/>
              </w:rPr>
              <w:t xml:space="preserve">Approach, </w:t>
            </w:r>
            <w:r w:rsidRPr="00D15F20">
              <w:rPr>
                <w:sz w:val="16"/>
                <w:szCs w:val="16"/>
              </w:rPr>
              <w:t xml:space="preserve">aimed at </w:t>
            </w:r>
            <w:r w:rsidR="00BC6FEE">
              <w:rPr>
                <w:sz w:val="16"/>
                <w:szCs w:val="16"/>
              </w:rPr>
              <w:t xml:space="preserve">ensuring client’s safety and increased quality of life. </w:t>
            </w:r>
          </w:p>
          <w:p w14:paraId="275F1439" w14:textId="0EB85BEF" w:rsidR="00BC6FEE" w:rsidRDefault="00BC6FEE" w:rsidP="00657AAD">
            <w:pPr>
              <w:pStyle w:val="ListParagraph"/>
              <w:numPr>
                <w:ilvl w:val="0"/>
                <w:numId w:val="2"/>
              </w:numPr>
            </w:pPr>
            <w:r>
              <w:t xml:space="preserve">Facilitating Plan of Care meetings and </w:t>
            </w:r>
            <w:r w:rsidR="00C000B0">
              <w:t>R</w:t>
            </w:r>
            <w:r>
              <w:t xml:space="preserve">etrospectives with other Interdisciplinary Team members, fostering team </w:t>
            </w:r>
            <w:r w:rsidR="007C259A">
              <w:t>collaboration</w:t>
            </w:r>
            <w:r>
              <w:t xml:space="preserve"> and organization</w:t>
            </w:r>
            <w:r w:rsidR="007C259A">
              <w:t>.</w:t>
            </w:r>
          </w:p>
          <w:p w14:paraId="1A17E3A0" w14:textId="6B0CFD7C" w:rsidR="004D3011" w:rsidRPr="004D3011" w:rsidRDefault="004D3011" w:rsidP="00586022">
            <w:pPr>
              <w:pStyle w:val="Heading4"/>
            </w:pPr>
            <w:r w:rsidRPr="004D3011">
              <w:t xml:space="preserve">  </w:t>
            </w:r>
          </w:p>
          <w:sdt>
            <w:sdtPr>
              <w:id w:val="1669594239"/>
              <w:placeholder>
                <w:docPart w:val="04260D6F7A11498C8FA35E10A8B8DDAE"/>
              </w:placeholder>
              <w:temporary/>
              <w:showingPlcHdr/>
              <w15:appearance w15:val="hidden"/>
            </w:sdtPr>
            <w:sdtContent>
              <w:p w14:paraId="75D749BB" w14:textId="39FADA3A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F347CAC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1" locked="0" layoutInCell="1" allowOverlap="1" wp14:anchorId="60AE8A22" wp14:editId="5BD9C3B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57784</wp:posOffset>
                  </wp:positionV>
                  <wp:extent cx="5943600" cy="1743075"/>
                  <wp:effectExtent l="0" t="0" r="0" b="0"/>
                  <wp:wrapTight wrapText="bothSides">
                    <wp:wrapPolygon edited="0">
                      <wp:start x="3531" y="472"/>
                      <wp:lineTo x="0" y="1180"/>
                      <wp:lineTo x="0" y="2597"/>
                      <wp:lineTo x="10800" y="4721"/>
                      <wp:lineTo x="0" y="5193"/>
                      <wp:lineTo x="0" y="7082"/>
                      <wp:lineTo x="10800" y="8498"/>
                      <wp:lineTo x="831" y="9443"/>
                      <wp:lineTo x="831" y="11567"/>
                      <wp:lineTo x="10800" y="12275"/>
                      <wp:lineTo x="2077" y="13692"/>
                      <wp:lineTo x="2077" y="16052"/>
                      <wp:lineTo x="10800" y="16052"/>
                      <wp:lineTo x="2631" y="17705"/>
                      <wp:lineTo x="2423" y="19593"/>
                      <wp:lineTo x="3531" y="20538"/>
                      <wp:lineTo x="12392" y="20538"/>
                      <wp:lineTo x="12531" y="17941"/>
                      <wp:lineTo x="12254" y="17469"/>
                      <wp:lineTo x="10800" y="16052"/>
                      <wp:lineTo x="16615" y="16052"/>
                      <wp:lineTo x="16615" y="13456"/>
                      <wp:lineTo x="10731" y="12275"/>
                      <wp:lineTo x="10800" y="8498"/>
                      <wp:lineTo x="20977" y="7554"/>
                      <wp:lineTo x="20977" y="4957"/>
                      <wp:lineTo x="17031" y="4721"/>
                      <wp:lineTo x="21115" y="3305"/>
                      <wp:lineTo x="21046" y="472"/>
                      <wp:lineTo x="3531" y="472"/>
                    </wp:wrapPolygon>
                  </wp:wrapTight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DB8D33" w14:textId="77777777" w:rsidR="00C44BAF" w:rsidRDefault="00C44BAF" w:rsidP="000C45FF">
      <w:pPr>
        <w:tabs>
          <w:tab w:val="left" w:pos="990"/>
        </w:tabs>
      </w:pPr>
    </w:p>
    <w:sectPr w:rsidR="00C44BAF" w:rsidSect="007C259A">
      <w:headerReference w:type="default" r:id="rId10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4D81" w14:textId="77777777" w:rsidR="00A91A66" w:rsidRDefault="00A91A66" w:rsidP="000C45FF">
      <w:r>
        <w:separator/>
      </w:r>
    </w:p>
  </w:endnote>
  <w:endnote w:type="continuationSeparator" w:id="0">
    <w:p w14:paraId="05DD0384" w14:textId="77777777" w:rsidR="00A91A66" w:rsidRDefault="00A91A6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872E" w14:textId="77777777" w:rsidR="00A91A66" w:rsidRDefault="00A91A66" w:rsidP="000C45FF">
      <w:r>
        <w:separator/>
      </w:r>
    </w:p>
  </w:footnote>
  <w:footnote w:type="continuationSeparator" w:id="0">
    <w:p w14:paraId="30741931" w14:textId="77777777" w:rsidR="00A91A66" w:rsidRDefault="00A91A6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B58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FFCE00" wp14:editId="3F8E91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949713842" name="Graphic 194971384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1A5"/>
    <w:multiLevelType w:val="hybridMultilevel"/>
    <w:tmpl w:val="D12A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2BEC"/>
    <w:multiLevelType w:val="hybridMultilevel"/>
    <w:tmpl w:val="BBBEF634"/>
    <w:lvl w:ilvl="0" w:tplc="CB8C5BEA">
      <w:start w:val="3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993238">
    <w:abstractNumId w:val="0"/>
  </w:num>
  <w:num w:numId="2" w16cid:durableId="188332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176"/>
    <w:rsid w:val="00036450"/>
    <w:rsid w:val="00094499"/>
    <w:rsid w:val="000C45FF"/>
    <w:rsid w:val="000E3FD1"/>
    <w:rsid w:val="001027CA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57AE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4F57C6"/>
    <w:rsid w:val="005262AC"/>
    <w:rsid w:val="005544CA"/>
    <w:rsid w:val="00586022"/>
    <w:rsid w:val="005A06B9"/>
    <w:rsid w:val="005A0834"/>
    <w:rsid w:val="005D6994"/>
    <w:rsid w:val="005E39D5"/>
    <w:rsid w:val="00600670"/>
    <w:rsid w:val="0062123A"/>
    <w:rsid w:val="00646E75"/>
    <w:rsid w:val="00657AAD"/>
    <w:rsid w:val="006771D0"/>
    <w:rsid w:val="006D11E7"/>
    <w:rsid w:val="00712176"/>
    <w:rsid w:val="00715FCB"/>
    <w:rsid w:val="00743101"/>
    <w:rsid w:val="00764C9F"/>
    <w:rsid w:val="007775E1"/>
    <w:rsid w:val="007867A0"/>
    <w:rsid w:val="007927F5"/>
    <w:rsid w:val="007C259A"/>
    <w:rsid w:val="00802CA0"/>
    <w:rsid w:val="008D78D4"/>
    <w:rsid w:val="00922BA2"/>
    <w:rsid w:val="009260CD"/>
    <w:rsid w:val="00940A66"/>
    <w:rsid w:val="00952C25"/>
    <w:rsid w:val="009959A9"/>
    <w:rsid w:val="00A2118D"/>
    <w:rsid w:val="00A91A66"/>
    <w:rsid w:val="00AD0A50"/>
    <w:rsid w:val="00AD76E2"/>
    <w:rsid w:val="00B20152"/>
    <w:rsid w:val="00B359E4"/>
    <w:rsid w:val="00B57D98"/>
    <w:rsid w:val="00B706B1"/>
    <w:rsid w:val="00B70850"/>
    <w:rsid w:val="00BC6FEE"/>
    <w:rsid w:val="00C000B0"/>
    <w:rsid w:val="00C066B6"/>
    <w:rsid w:val="00C37BA1"/>
    <w:rsid w:val="00C44BAF"/>
    <w:rsid w:val="00C4674C"/>
    <w:rsid w:val="00C506CF"/>
    <w:rsid w:val="00C72BED"/>
    <w:rsid w:val="00C77674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EA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5544C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5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cas.ohaeri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95901473855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20802140117100748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591-4892-A546-5549BD40A138}"/>
                </c:ext>
              </c:extLst>
            </c:dLbl>
            <c:dLbl>
              <c:idx val="1"/>
              <c:layout>
                <c:manualLayout>
                  <c:x val="-0.41716838279830404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591-4892-A546-5549BD40A138}"/>
                </c:ext>
              </c:extLst>
            </c:dLbl>
            <c:dLbl>
              <c:idx val="3"/>
              <c:layout>
                <c:manualLayout>
                  <c:x val="-0.59558769096170672"/>
                  <c:y val="-3.3393664021036046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591-4892-A546-5549BD40A138}"/>
                </c:ext>
              </c:extLst>
            </c:dLbl>
            <c:dLbl>
              <c:idx val="4"/>
              <c:layout>
                <c:manualLayout>
                  <c:x val="-0.60413469950871523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591-4892-A546-5549BD40A138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Jira</c:v>
                </c:pt>
                <c:pt idx="1">
                  <c:v>Mural</c:v>
                </c:pt>
                <c:pt idx="2">
                  <c:v>Scrum Ninja</c:v>
                </c:pt>
                <c:pt idx="3">
                  <c:v>Microsoft Office</c:v>
                </c:pt>
                <c:pt idx="4">
                  <c:v>Documentation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0.25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0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A4D99DAFF9414B8294DFCB4A249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B7406-7016-44E1-A345-2617AFC96BCE}"/>
      </w:docPartPr>
      <w:docPartBody>
        <w:p w:rsidR="004867FB" w:rsidRDefault="004867FB">
          <w:pPr>
            <w:pStyle w:val="CFA4D99DAFF9414B8294DFCB4A249546"/>
          </w:pPr>
          <w:r w:rsidRPr="00D5459D">
            <w:t>Profile</w:t>
          </w:r>
        </w:p>
      </w:docPartBody>
    </w:docPart>
    <w:docPart>
      <w:docPartPr>
        <w:name w:val="B4DD711F672448B7BC554CDB87FCB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71D74-06FC-499B-940F-4193CB783E71}"/>
      </w:docPartPr>
      <w:docPartBody>
        <w:p w:rsidR="004867FB" w:rsidRDefault="004867FB">
          <w:pPr>
            <w:pStyle w:val="B4DD711F672448B7BC554CDB87FCB472"/>
          </w:pPr>
          <w:r w:rsidRPr="00CB0055">
            <w:t>Contact</w:t>
          </w:r>
        </w:p>
      </w:docPartBody>
    </w:docPart>
    <w:docPart>
      <w:docPartPr>
        <w:name w:val="0EC07ECA96CF45489BF60AAEC899D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DA403-FD77-4B39-85F6-5DFDA9CB75A5}"/>
      </w:docPartPr>
      <w:docPartBody>
        <w:p w:rsidR="004867FB" w:rsidRDefault="004867FB">
          <w:pPr>
            <w:pStyle w:val="0EC07ECA96CF45489BF60AAEC899D8C0"/>
          </w:pPr>
          <w:r w:rsidRPr="004D3011">
            <w:t>PHONE:</w:t>
          </w:r>
        </w:p>
      </w:docPartBody>
    </w:docPart>
    <w:docPart>
      <w:docPartPr>
        <w:name w:val="00A9B714935E40B68F67E0A0F7ED3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187C-463F-4DCB-9A99-5615F643B1F4}"/>
      </w:docPartPr>
      <w:docPartBody>
        <w:p w:rsidR="004867FB" w:rsidRDefault="004867FB">
          <w:pPr>
            <w:pStyle w:val="00A9B714935E40B68F67E0A0F7ED33EF"/>
          </w:pPr>
          <w:r w:rsidRPr="004D3011">
            <w:t>EMAIL:</w:t>
          </w:r>
        </w:p>
      </w:docPartBody>
    </w:docPart>
    <w:docPart>
      <w:docPartPr>
        <w:name w:val="AC0EDCE513954B629EDA18B5D645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F6660-F332-4396-8BD7-8214285E721B}"/>
      </w:docPartPr>
      <w:docPartBody>
        <w:p w:rsidR="004867FB" w:rsidRDefault="004867FB">
          <w:pPr>
            <w:pStyle w:val="AC0EDCE513954B629EDA18B5D6453105"/>
          </w:pPr>
          <w:r w:rsidRPr="00CB0055">
            <w:t>Hobbies</w:t>
          </w:r>
        </w:p>
      </w:docPartBody>
    </w:docPart>
    <w:docPart>
      <w:docPartPr>
        <w:name w:val="F54BF49B8CF34AADA456C7C5CCB7A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ABC33-4C62-4222-A2C7-05F573C45982}"/>
      </w:docPartPr>
      <w:docPartBody>
        <w:p w:rsidR="004867FB" w:rsidRDefault="004867FB">
          <w:pPr>
            <w:pStyle w:val="F54BF49B8CF34AADA456C7C5CCB7AB07"/>
          </w:pPr>
          <w:r w:rsidRPr="00036450">
            <w:t>EDUCATION</w:t>
          </w:r>
        </w:p>
      </w:docPartBody>
    </w:docPart>
    <w:docPart>
      <w:docPartPr>
        <w:name w:val="39512E49540E4B97BF3C902F1C7BF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265AE-ED4D-4E82-B9C3-C24EFE16F0EC}"/>
      </w:docPartPr>
      <w:docPartBody>
        <w:p w:rsidR="004867FB" w:rsidRDefault="004867FB">
          <w:pPr>
            <w:pStyle w:val="39512E49540E4B97BF3C902F1C7BFD75"/>
          </w:pPr>
          <w:r w:rsidRPr="00036450">
            <w:t>WORK EXPERIENCE</w:t>
          </w:r>
        </w:p>
      </w:docPartBody>
    </w:docPart>
    <w:docPart>
      <w:docPartPr>
        <w:name w:val="04260D6F7A11498C8FA35E10A8B8D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DF90-55FB-4C52-9908-97301EE4D631}"/>
      </w:docPartPr>
      <w:docPartBody>
        <w:p w:rsidR="004867FB" w:rsidRDefault="004867FB">
          <w:pPr>
            <w:pStyle w:val="04260D6F7A11498C8FA35E10A8B8DDA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2F"/>
    <w:rsid w:val="000F6E2F"/>
    <w:rsid w:val="004867FB"/>
    <w:rsid w:val="00DC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CFA4D99DAFF9414B8294DFCB4A249546">
    <w:name w:val="CFA4D99DAFF9414B8294DFCB4A249546"/>
  </w:style>
  <w:style w:type="paragraph" w:customStyle="1" w:styleId="668DF4E22C3A48FAA76110D7216006CB">
    <w:name w:val="668DF4E22C3A48FAA76110D7216006CB"/>
  </w:style>
  <w:style w:type="paragraph" w:customStyle="1" w:styleId="B4DD711F672448B7BC554CDB87FCB472">
    <w:name w:val="B4DD711F672448B7BC554CDB87FCB472"/>
  </w:style>
  <w:style w:type="paragraph" w:customStyle="1" w:styleId="0EC07ECA96CF45489BF60AAEC899D8C0">
    <w:name w:val="0EC07ECA96CF45489BF60AAEC899D8C0"/>
  </w:style>
  <w:style w:type="paragraph" w:customStyle="1" w:styleId="00A9B714935E40B68F67E0A0F7ED33EF">
    <w:name w:val="00A9B714935E40B68F67E0A0F7ED33E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C0EDCE513954B629EDA18B5D6453105">
    <w:name w:val="AC0EDCE513954B629EDA18B5D6453105"/>
  </w:style>
  <w:style w:type="paragraph" w:customStyle="1" w:styleId="6ED5EA4C858A48298D69C3F2E4835CB6">
    <w:name w:val="6ED5EA4C858A48298D69C3F2E4835CB6"/>
  </w:style>
  <w:style w:type="paragraph" w:customStyle="1" w:styleId="AFDF01FB4380419E862B9F3245693CF9">
    <w:name w:val="AFDF01FB4380419E862B9F3245693CF9"/>
  </w:style>
  <w:style w:type="paragraph" w:customStyle="1" w:styleId="38A81CEEB3FB4766846D1CD871533DDF">
    <w:name w:val="38A81CEEB3FB4766846D1CD871533DDF"/>
  </w:style>
  <w:style w:type="paragraph" w:customStyle="1" w:styleId="55EB2C079ADB472E881555CF80BAC0D6">
    <w:name w:val="55EB2C079ADB472E881555CF80BAC0D6"/>
  </w:style>
  <w:style w:type="paragraph" w:customStyle="1" w:styleId="F54BF49B8CF34AADA456C7C5CCB7AB07">
    <w:name w:val="F54BF49B8CF34AADA456C7C5CCB7AB07"/>
  </w:style>
  <w:style w:type="paragraph" w:customStyle="1" w:styleId="39512E49540E4B97BF3C902F1C7BFD75">
    <w:name w:val="39512E49540E4B97BF3C902F1C7BFD75"/>
  </w:style>
  <w:style w:type="paragraph" w:customStyle="1" w:styleId="489E27570B514A6097EF48A0ED8FA9AF">
    <w:name w:val="489E27570B514A6097EF48A0ED8FA9AF"/>
  </w:style>
  <w:style w:type="paragraph" w:customStyle="1" w:styleId="04260D6F7A11498C8FA35E10A8B8DDAE">
    <w:name w:val="04260D6F7A11498C8FA35E10A8B8D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2023-09-14T16:47:00Z</dcterms:created>
  <dcterms:modified xsi:type="dcterms:W3CDTF">2023-09-20T14:54:00Z</dcterms:modified>
</cp:coreProperties>
</file>